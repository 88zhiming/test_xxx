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6787515</wp:posOffset>
                </wp:positionV>
                <wp:extent cx="6441440" cy="2467610"/>
                <wp:effectExtent l="4445" t="4445" r="15875" b="12065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4525" y="7854315"/>
                          <a:ext cx="6441440" cy="2467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基于Keras深度学习框架进行凝结类天气识别系统的研发      学院项目       主要负责人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（1）、数据集准备:通过网上爬虫和观云识天比赛数据进行九类天气（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雨凇、雾凇、雾、霜、露、雪、雨、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冰、冰雹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）图片获取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、网络模型:基于ResNet-50模型基础上使用迁移学习，同时引入注意力机制进行新的网络模型重构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、进行训练模型格式转化等工作，九种天气正确识别率为90%以上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、使用PyQt5和MySQL 5.7.28版本进行天气识别系统的开发，有用户名及密码登录注册、图片预处理、模型加载、图片批量识别处理、结果展示及重标定功能，可根据不同需求进行模块功能添加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0" w:leftChars="0" w:firstLine="0" w:firstLine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利用 vs 和 qt 进行画板的开发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ind w:left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、本项目能够绘制直线、矩形等不同样本，每个样本下面根据线宽颜色等不同，可有不同的样本选择，后期如果需要增加其他样本，可在此基础上增加即可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ind w:left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、此项目涉及到表格框使用，继承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QAbstractTableModel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lang w:val="en-US" w:eastAsia="zh-CN"/>
                              </w:rPr>
                              <w:t>对其部分函数进行重写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ind w:left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lang w:val="en-US" w:eastAsia="zh-CN"/>
                              </w:rPr>
                              <w:t>、此项目有全选、清除、撤销、前进、样本准备功能，可以进行不同的选择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6pt;margin-top:534.45pt;height:194.3pt;width:507.2pt;z-index:251676672;mso-width-relative:page;mso-height-relative:page;" fillcolor="#FFFFFF [3201]" filled="t" stroked="t" coordsize="21600,21600" o:gfxdata="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Lga9F3gAAAA0BAAAPAAAAAAAAAAEAIAAAACIAAABkcnMv&#10;ZG93bnJldi54bWxQSwECFAAUAAAACACHTuJAXE5r+W8CAADiBAAADgAAAAAAAAABACAAAAAtAQAA&#10;ZHJzL2Uyb0RvYy54bWxQSwUGAAAAAAYABgBZAQAADgYAAAAA&#10;">
                <v:fill on="t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基于Keras深度学习框架进行凝结类天气识别系统的研发      学院项目       主要负责人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（1）、数据集准备:通过网上爬虫和观云识天比赛数据进行九类天气（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雨凇、雾凇、雾、霜、露、雪、雨、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冰、冰雹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）图片获取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、网络模型:基于ResNet-50模型基础上使用迁移学习，同时引入注意力机制进行新的网络模型重构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、进行训练模型格式转化等工作，九种天气正确识别率为90%以上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、使用PyQt5和MySQL 5.7.28版本进行天气识别系统的开发，有用户名及密码登录注册、图片预处理、模型加载、图片批量识别处理、结果展示及重标定功能，可根据不同需求进行模块功能添加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0" w:leftChars="0" w:firstLine="0" w:firstLine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利用 vs 和 qt 进行画板的开发     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ind w:left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、本项目能够绘制直线、矩形等不同样本，每个样本下面根据线宽颜色等不同，可有不同的样本选择，后期如果需要增加其他样本，可在此基础上增加即可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ind w:left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、此项目涉及到表格框使用，继承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QAbstractTableModel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lang w:val="en-US" w:eastAsia="zh-CN"/>
                        </w:rPr>
                        <w:t>对其部分函数进行重写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ind w:left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lang w:val="en-US" w:eastAsia="zh-CN"/>
                        </w:rPr>
                        <w:t>、此项目有全选、清除、撤销、前进、样本准备功能，可以进行不同的选择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ragraph">
                  <wp:posOffset>6324600</wp:posOffset>
                </wp:positionV>
                <wp:extent cx="6402070" cy="398145"/>
                <wp:effectExtent l="0" t="0" r="17780" b="190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0" cy="398145"/>
                          <a:chOff x="5069" y="6899"/>
                          <a:chExt cx="10082" cy="627"/>
                        </a:xfrm>
                      </wpg:grpSpPr>
                      <wps:wsp>
                        <wps:cNvPr id="20" name="剪去单角的矩形 75"/>
                        <wps:cNvSpPr/>
                        <wps:spPr>
                          <a:xfrm>
                            <a:off x="6929" y="7440"/>
                            <a:ext cx="8222" cy="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1" name="组合 52"/>
                        <wpg:cNvGrpSpPr/>
                        <wpg:grpSpPr>
                          <a:xfrm>
                            <a:off x="5069" y="6899"/>
                            <a:ext cx="1954" cy="627"/>
                            <a:chOff x="4199" y="4454"/>
                            <a:chExt cx="1954" cy="627"/>
                          </a:xfrm>
                        </wpg:grpSpPr>
                        <wpg:grpSp>
                          <wpg:cNvPr id="24" name="组合 81"/>
                          <wpg:cNvGrpSpPr/>
                          <wpg:grpSpPr>
                            <a:xfrm>
                              <a:off x="4199" y="4515"/>
                              <a:ext cx="1862" cy="510"/>
                              <a:chOff x="4199" y="4635"/>
                              <a:chExt cx="1862" cy="510"/>
                            </a:xfrm>
                          </wpg:grpSpPr>
                          <wps:wsp>
                            <wps:cNvPr id="51" name="剪去单角的矩形 75"/>
                            <wps:cNvSpPr/>
                            <wps:spPr>
                              <a:xfrm>
                                <a:off x="4199" y="4635"/>
                                <a:ext cx="1862" cy="510"/>
                              </a:xfrm>
                              <a:prstGeom prst="round1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76A9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1" name="图片 65" descr="D:\Word设计\资料\图标\反白\记录.png记录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90" y="4759"/>
                                <a:ext cx="274" cy="2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62" name="矩形 19"/>
                          <wps:cNvSpPr/>
                          <wps:spPr>
                            <a:xfrm>
                              <a:off x="4674" y="4454"/>
                              <a:ext cx="1479" cy="6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eastAsiaTheme="minorEastAsia"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7pt;margin-top:498pt;height:31.35pt;width:504.1pt;z-index:251671552;mso-width-relative:page;mso-height-relative:page;" coordorigin="5069,6899" coordsize="10082,627" o:gfxdata="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">
                <o:lock v:ext="edit" aspectratio="f"/>
                <v:rect id="剪去单角的矩形 75" o:spid="_x0000_s1026" o:spt="1" style="position:absolute;left:6929;top:7440;height:28;width:8222;v-text-anchor:middle;" fillcolor="#D9D9D9 [2732]" filled="t" stroked="f" coordsize="21600,21600" o:gfxdata="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iNw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52" o:spid="_x0000_s1026" o:spt="203" style="position:absolute;left:5069;top:6899;height:627;width:1954;" coordorigin="4199,4454" coordsize="1954,627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4199;top:4515;height:510;width:1862;" coordorigin="4199,4635" coordsize="1862,51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剪去单角的矩形 75" o:spid="_x0000_s1026" style="position:absolute;left:4199;top:4635;height:510;width:1862;v-text-anchor:middle;" fillcolor="#376A97" filled="t" stroked="f" coordsize="1862,510" o:gfxdata="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lR8tugAAANsA&#10;AAAPAAAAAAAAAAEAIAAAACIAAABkcnMvZG93bnJldi54bWxQSwECFAAUAAAACACHTuJAMy8FnjsA&#10;AAA5AAAAEAAAAAAAAAABACAAAAAJAQAAZHJzL3NoYXBleG1sLnhtbFBLBQYAAAAABgAGAFsBAACz&#10;AwAAAAA=&#10;" path="m0,0l1607,0c1748,0,1862,114,1862,255l1862,510,0,510xe">
                      <v:path o:connectlocs="931,0;0,255;931,510;1862,255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图片 65" o:spid="_x0000_s1026" o:spt="75" alt="D:\Word设计\资料\图标\反白\记录.png记录" type="#_x0000_t75" style="position:absolute;left:4390;top:4759;height:244;width:274;" filled="f" o:preferrelative="t" stroked="f" coordsize="21600,21600" o:gfxdata="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m3jn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4" o:title=""/>
                      <o:lock v:ext="edit" aspectratio="t"/>
                    </v:shape>
                  </v:group>
                  <v:rect id="矩形 19" o:spid="_x0000_s1026" o:spt="1" style="position:absolute;left:4674;top:4454;height:627;width:1479;" filled="f" stroked="f" coordsize="21600,21600" o:gfxdata="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n7I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eastAsiaTheme="minorEastAsia"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-115570</wp:posOffset>
                </wp:positionV>
                <wp:extent cx="1178560" cy="1694180"/>
                <wp:effectExtent l="5080" t="5080" r="5080" b="762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19470" y="904240"/>
                          <a:ext cx="1178560" cy="169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2000"/>
                            </a:prst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988695" cy="1352550"/>
                                  <wp:effectExtent l="0" t="0" r="1905" b="3810"/>
                                  <wp:docPr id="124" name="图片 124" descr="图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" name="图片 124" descr="图片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8695" cy="1352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4.7pt;margin-top:-9.1pt;height:133.4pt;width:92.8pt;z-index:251679744;mso-width-relative:page;mso-height-relative:page;" fillcolor="#FFFFFF [3201]" filled="t" stroked="t" coordsize="21600,21600" o:gfxdata="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qYlcDaAAAACwEAAA8AAAAAAAAAAQAgAAAAIgAAAGRy&#10;cy9kb3ducmV2LnhtbFBLAQIUABQAAAAIAIdO4kA2f6VsdQIAAOcEAAAOAAAAAAAAAAEAIAAAACkB&#10;AABkcnMvZTJvRG9jLnhtbFBLBQYAAAAABgAGAFkBAAAQBgAAAAA=&#10;">
                <v:fill on="t" focussize="0,0"/>
                <v:stroke weight="0.5pt" color="#000000 [3204]" opacity="1310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988695" cy="1352550"/>
                            <wp:effectExtent l="0" t="0" r="1905" b="3810"/>
                            <wp:docPr id="124" name="图片 124" descr="图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" name="图片 124" descr="图片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8695" cy="1352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4046855</wp:posOffset>
                </wp:positionV>
                <wp:extent cx="4838065" cy="247650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065" cy="247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所在单位：上汽依维柯红岩商用车有限公司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1、负责底盘域 AMT 和缓速器，结合其功能实现，来分析通信协议及绘画原理图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color w:val="3F3F3F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3F3F3F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2、使用 INCA 软件进行相关功能的标定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color w:val="3F3F3F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3F3F3F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3、使用 CONOE 软件进行相关通信报文的读取并结合 J1939 进行相关故障分析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宋体" w:hAnsi="宋体" w:eastAsia="宋体" w:cs="宋体"/>
                                <w:color w:val="3F3F3F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3F3F3F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4、会使用Altium designer软件，同时使用CATIA软件进行实验室网络架构图的绘制，了解CAN总线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2pt;margin-top:318.65pt;height:195pt;width:380.95pt;z-index:251662336;mso-width-relative:page;mso-height-relative:page;" filled="f" stroked="f" coordsize="21600,21600" o:gfxdata="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+eYE6tsAAAAMAQAADwAAAAAAAAAB&#10;ACAAAAAiAAAAZHJzL2Rvd25yZXYueG1sUEsBAhQAFAAAAAgAh07iQH+kpOlGAgAAdw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所在单位：上汽依维柯红岩商用车有限公司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1、负责底盘域 AMT 和缓速器，结合其功能实现，来分析通信协议及绘画原理图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eastAsia="宋体" w:cs="宋体"/>
                          <w:color w:val="3F3F3F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3F3F3F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2、使用 INCA 软件进行相关功能的标定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eastAsia="宋体" w:cs="宋体"/>
                          <w:color w:val="3F3F3F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3F3F3F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3、使用 CONOE 软件进行相关通信报文的读取并结合 J1939 进行相关故障分析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宋体" w:hAnsi="宋体" w:eastAsia="宋体" w:cs="宋体"/>
                          <w:color w:val="3F3F3F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3F3F3F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4、会使用Altium designer软件，同时使用CATIA软件进行实验室网络架构图的绘制，了解CAN总线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ragraph">
                  <wp:posOffset>5309870</wp:posOffset>
                </wp:positionV>
                <wp:extent cx="1629410" cy="744220"/>
                <wp:effectExtent l="4445" t="4445" r="12065" b="13335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5315" y="5972810"/>
                          <a:ext cx="1629410" cy="74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岗位：软件工程师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2021.08-2021.09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55pt;margin-top:418.1pt;height:58.6pt;width:128.3pt;z-index:251675648;mso-width-relative:page;mso-height-relative:page;" fillcolor="#FFFFFF [3201]" filled="t" stroked="t" coordsize="21600,21600" o:gfxdata="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zxwst0AAAALAQAADwAAAAAAAAABACAAAAAiAAAAZHJz&#10;L2Rvd25yZXYueG1sUEsBAhQAFAAAAAgAh07iQDzPsG9xAgAA4QQAAA4AAAAAAAAAAQAgAAAALAEA&#10;AGRycy9lMm9Eb2MueG1sUEsFBgAAAAAGAAYAWQEAAA8GAAAAAA==&#10;">
                <v:fill on="t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岗位：软件工程师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2021.08-2021.09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3778250</wp:posOffset>
                </wp:positionV>
                <wp:extent cx="1593850" cy="868045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868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岗位：电子电控工程师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9pt;margin-top:297.5pt;height:68.35pt;width:125.5pt;z-index:251667456;mso-width-relative:page;mso-height-relative:page;" filled="f" stroked="f" coordsize="21600,21600" o:gfxdata="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kIfcz3AAAAAsBAAAPAAAAAAAAAAEAIAAA&#10;ACIAAABkcnMvZG93bnJldi54bWxQSwECFAAUAAAACACHTuJArd+PnkECAAB4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岗位：电子电控工程师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1156970</wp:posOffset>
                </wp:positionH>
                <wp:positionV relativeFrom="paragraph">
                  <wp:posOffset>5382895</wp:posOffset>
                </wp:positionV>
                <wp:extent cx="5071110" cy="98044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1110" cy="980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所在单位:深圳市中钞科信金融科技有限公司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使用VS软件，运用c++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智能指针等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知识，基于boost-asio底层库进行TCP/IP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通讯封装，服务器端与客户端间能进行通信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default" w:asciiTheme="minorEastAsia" w:hAnsiTheme="minorEastAsia" w:eastAsiaTheme="minorEastAsia" w:cstheme="minorEastAsia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2、基于TCP/IP协议进行socket图片传输编程，实现服务器与客户端间图片传输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1pt;margin-top:423.85pt;height:77.2pt;width:399.3pt;z-index:251662336;mso-width-relative:page;mso-height-relative:page;" filled="f" stroked="f" coordsize="21600,21600" o:gfxdata="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PgzvfbAAAADAEAAA8AAAAAAAAAAQAgAAAA&#10;IgAAAGRycy9kb3ducmV2LnhtbFBLAQIUABQAAAAIAIdO4kCOiH3WQQIAAHY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所在单位:深圳市中钞科信金融科技有限公司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使用VS软件，运用c++</w:t>
                      </w:r>
                      <w:r>
                        <w:rPr>
                          <w:rFonts w:hint="eastAsia" w:asciiTheme="minorEastAsia" w:hAnsiTheme="minorEastAsia" w:cstheme="minorEastAsia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智能指针等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知识，基于boost-asio底层库进行TCP/IP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通讯封装，服务器端与客户端间能进行通信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default" w:asciiTheme="minorEastAsia" w:hAnsiTheme="minorEastAsia" w:eastAsiaTheme="minorEastAsia" w:cstheme="minorEastAsia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2、基于TCP/IP协议进行socket图片传输编程，实现服务器与客户端间图片传输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4404360</wp:posOffset>
                </wp:positionV>
                <wp:extent cx="1612265" cy="396240"/>
                <wp:effectExtent l="4445" t="4445" r="13970" b="10795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9755" y="5184140"/>
                          <a:ext cx="1612265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2018.07-2020.08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35pt;margin-top:346.8pt;height:31.2pt;width:126.95pt;z-index:251674624;mso-width-relative:page;mso-height-relative:page;" fillcolor="#FFFFFF [3201]" filled="t" stroked="t" coordsize="21600,21600" o:gfxdata="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Xu24m3AAAAAsBAAAPAAAAAAAAAAEAIAAAACIAAABkcnMv&#10;ZG93bnJldi54bWxQSwECFAAUAAAACACHTuJAdzMX63ECAADhBAAADgAAAAAAAAABACAAAAArAQAA&#10;ZHJzL2Uyb0RvYy54bWxQSwUGAAAAAAYABgBZAQAADgYAAAAA&#10;">
                <v:fill on="t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2018.07-2020.08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3549650</wp:posOffset>
                </wp:positionV>
                <wp:extent cx="6425565" cy="398145"/>
                <wp:effectExtent l="0" t="0" r="5715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5565" cy="398145"/>
                          <a:chOff x="5088" y="7517"/>
                          <a:chExt cx="10119" cy="627"/>
                        </a:xfrm>
                      </wpg:grpSpPr>
                      <wps:wsp>
                        <wps:cNvPr id="74" name="剪去单角的矩形 75"/>
                        <wps:cNvSpPr/>
                        <wps:spPr>
                          <a:xfrm>
                            <a:off x="6985" y="8021"/>
                            <a:ext cx="8222" cy="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2" name="组合 52"/>
                        <wpg:cNvGrpSpPr/>
                        <wpg:grpSpPr>
                          <a:xfrm>
                            <a:off x="5088" y="7517"/>
                            <a:ext cx="1862" cy="627"/>
                            <a:chOff x="4218" y="5072"/>
                            <a:chExt cx="1862" cy="627"/>
                          </a:xfrm>
                        </wpg:grpSpPr>
                        <wpg:grpSp>
                          <wpg:cNvPr id="55" name="组合 81"/>
                          <wpg:cNvGrpSpPr/>
                          <wpg:grpSpPr>
                            <a:xfrm>
                              <a:off x="4218" y="5106"/>
                              <a:ext cx="1862" cy="510"/>
                              <a:chOff x="4218" y="5226"/>
                              <a:chExt cx="1862" cy="510"/>
                            </a:xfrm>
                          </wpg:grpSpPr>
                          <wps:wsp>
                            <wps:cNvPr id="58" name="剪去单角的矩形 75"/>
                            <wps:cNvSpPr/>
                            <wps:spPr>
                              <a:xfrm>
                                <a:off x="4218" y="5226"/>
                                <a:ext cx="1862" cy="510"/>
                              </a:xfrm>
                              <a:prstGeom prst="round1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76A9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0" name="图片 65" descr="D:\Word设计\资料\图标\反白\工作经历.png工作经历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43" y="5344"/>
                                <a:ext cx="274" cy="2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73" name="矩形 19"/>
                          <wps:cNvSpPr/>
                          <wps:spPr>
                            <a:xfrm>
                              <a:off x="4579" y="5072"/>
                              <a:ext cx="1464" cy="6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eastAsiaTheme="minorEastAsia"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5pt;margin-top:279.5pt;height:31.35pt;width:505.95pt;z-index:251671552;mso-width-relative:page;mso-height-relative:page;" coordorigin="5088,7517" coordsize="10119,627" o:gfxdata="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">
                <o:lock v:ext="edit" aspectratio="f"/>
                <v:rect id="剪去单角的矩形 75" o:spid="_x0000_s1026" o:spt="1" style="position:absolute;left:6985;top:8021;height:28;width:8222;v-text-anchor:middle;" fillcolor="#D9D9D9 [2732]" filled="t" stroked="f" coordsize="21600,21600" o:gfxdata="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6h4f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52" o:spid="_x0000_s1026" o:spt="203" style="position:absolute;left:5088;top:7517;height:627;width:1862;" coordorigin="4218,5072" coordsize="1862,627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4218;top:5106;height:510;width:1862;" coordorigin="4218,5226" coordsize="1862,510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剪去单角的矩形 75" o:spid="_x0000_s1026" style="position:absolute;left:4218;top:5226;height:510;width:1862;v-text-anchor:middle;" fillcolor="#376A97" filled="t" stroked="f" coordsize="1862,510" o:gfxdata="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q+2sLgAAADbAAAA&#10;DwAAAAAAAAABACAAAAAiAAAAZHJzL2Rvd25yZXYueG1sUEsBAhQAFAAAAAgAh07iQDMvBZ47AAAA&#10;OQAAABAAAAAAAAAAAQAgAAAABwEAAGRycy9zaGFwZXhtbC54bWxQSwUGAAAAAAYABgBbAQAAsQMA&#10;AAAA&#10;" path="m0,0l1607,0c1748,0,1862,114,1862,255l1862,510,0,510xe">
                      <v:path o:connectlocs="931,0;0,255;931,510;1862,255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图片 65" o:spid="_x0000_s1026" o:spt="75" alt="D:\Word设计\资料\图标\反白\工作经历.png工作经历" type="#_x0000_t75" style="position:absolute;left:4343;top:5344;height:274;width:274;" filled="f" o:preferrelative="t" stroked="f" coordsize="21600,21600" o:gfxdata="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Ygiwq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r:id="rId6" o:title=""/>
                      <o:lock v:ext="edit" aspectratio="t"/>
                    </v:shape>
                  </v:group>
                  <v:rect id="矩形 19" o:spid="_x0000_s1026" o:spt="1" style="position:absolute;left:4579;top:5072;height:627;width:1464;" filled="f" stroked="f" coordsize="21600,21600" o:gfxdata="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Lfx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eastAsiaTheme="minorEastAsia"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1857375</wp:posOffset>
                </wp:positionV>
                <wp:extent cx="7362190" cy="1687830"/>
                <wp:effectExtent l="6350" t="6350" r="7620" b="1270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3735" y="2906395"/>
                          <a:ext cx="7362190" cy="168783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color w:val="04413C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  <w:szCs w:val="24"/>
                                <w:lang w:val="en-US" w:eastAsia="zh-CN"/>
                              </w:rPr>
                              <w:t>2014.09-2018.06   西南民族大学   电气工程及其自动化专业  本科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4413C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4413C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数字逻辑与数字电路、计算机原理与接口技术、C 语言程序设计、模拟电子电路设计等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2020.10-至今 成都信息工程大学  电子信息专业 研究方向：人工智能  非全日制研究生学习（参加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了 2020 年全国研究生统考，毕业有双证）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主修课程：高级软件设计、高级嵌入式系统设计、随机过程变化、高级硬件设计等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6.2pt;margin-top:146.25pt;height:132.9pt;width:579.7pt;z-index:251673600;mso-width-relative:page;mso-height-relative:page;" fillcolor="#FFFFFF [3201]" filled="t" stroked="t" coordsize="21600,21600" arcsize="0.166666666666667" o:gfxdata="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q4AT3dkAAAAMAQAADwAAAAAAAAABACAAAAAiAAAAZHJzL2Rvd25yZXYueG1sUEsBAhQAFAAAAAgA&#10;h07iQEY6osuWAgAAJAUAAA4AAAAAAAAAAQAgAAAAKAEAAGRycy9lMm9Eb2MueG1sUEsFBgAAAAAG&#10;AAYAWQEAADAGAAAAAA==&#10;">
                <v:fill on="t" focussize="0,0"/>
                <v:stroke weight="1pt" color="#41719C [3204]" opacity="0f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color w:val="04413C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  <w:szCs w:val="24"/>
                          <w:lang w:val="en-US" w:eastAsia="zh-CN"/>
                        </w:rPr>
                        <w:t>2014.09-2018.06   西南民族大学   电气工程及其自动化专业  本科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4413C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3F3F3F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4413C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数字逻辑与数字电路、计算机原理与接口技术、C 语言程序设计、模拟电子电路设计等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3F3F3F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2020.10-至今 成都信息工程大学  电子信息专业 研究方向：人工智能  非全日制研究生学习（参加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eastAsia="宋体" w:cs="宋体"/>
                          <w:color w:val="3F3F3F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3F3F3F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了 2020 年全国研究生统考，毕业有双证）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主修课程：高级软件设计、高级嵌入式系统设计、随机过程变化、高级硬件设计等 </w:t>
                      </w:r>
                    </w:p>
                    <w:p/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ragraph">
                  <wp:posOffset>321945</wp:posOffset>
                </wp:positionV>
                <wp:extent cx="2138680" cy="984885"/>
                <wp:effectExtent l="0" t="0" r="0" b="0"/>
                <wp:wrapNone/>
                <wp:docPr id="53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984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籍贯：云南大理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邮箱：2356298095@qq.com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76.9pt;margin-top:25.35pt;height:77.55pt;width:168.4pt;z-index:251664384;mso-width-relative:page;mso-height-relative:page;" filled="f" stroked="f" coordsize="21600,21600" o:gfxdata="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+HLxvtsAAAAKAQAADwAAAAAAAAABACAA&#10;AAAiAAAAZHJzL2Rvd25yZXYueG1sUEsBAhQAFAAAAAgAh07iQFNV/WdDAgAAd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籍贯：云南大理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邮箱：2356298095@qq.com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328295</wp:posOffset>
                </wp:positionV>
                <wp:extent cx="2406015" cy="958215"/>
                <wp:effectExtent l="0" t="0" r="0" b="0"/>
                <wp:wrapNone/>
                <wp:docPr id="54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015" cy="958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出生：1994.08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手机：18883048646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15.5pt;margin-top:25.85pt;height:75.45pt;width:189.45pt;z-index:251665408;mso-width-relative:page;mso-height-relative:page;" filled="f" stroked="f" coordsize="21600,21600" o:gfxdata="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CH2eTcAAAACgEAAA8AAAAAAAAAAQAg&#10;AAAAIgAAAGRycy9kb3ducmV2LnhtbFBLAQIUABQAAAAIAIdO4kBDlUMb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出生：1994.08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手机：18883048646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-273050</wp:posOffset>
                </wp:positionV>
                <wp:extent cx="3798570" cy="491490"/>
                <wp:effectExtent l="0" t="0" r="0" b="0"/>
                <wp:wrapNone/>
                <wp:docPr id="11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570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F5B8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F5B81"/>
                                <w:spacing w:val="0"/>
                                <w:sz w:val="44"/>
                                <w:szCs w:val="44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F5B8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求职意向：软件开发/测试工程师|电子工程师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19.85pt;margin-top:-21.5pt;height:38.7pt;width:299.1pt;z-index:251666432;mso-width-relative:page;mso-height-relative:page;" filled="f" stroked="f" coordsize="21600,21600" o:gfxdata="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d+5HHcAAAACgEAAA8AAAAAAAAAAQAg&#10;AAAAIgAAAGRycy9kb3ducmV2LnhtbFBLAQIUABQAAAAIAIdO4kDwR/2B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F5B8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F5B81"/>
                          <w:spacing w:val="0"/>
                          <w:sz w:val="44"/>
                          <w:szCs w:val="44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F5B8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求职意向：软件开发/测试工程师|电子工程师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1438910</wp:posOffset>
                </wp:positionV>
                <wp:extent cx="6402070" cy="398145"/>
                <wp:effectExtent l="0" t="0" r="17780" b="1905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0" cy="398145"/>
                          <a:chOff x="5069" y="4214"/>
                          <a:chExt cx="10082" cy="627"/>
                        </a:xfrm>
                      </wpg:grpSpPr>
                      <wps:wsp>
                        <wps:cNvPr id="115" name="剪去单角的矩形 75"/>
                        <wps:cNvSpPr/>
                        <wps:spPr>
                          <a:xfrm>
                            <a:off x="6929" y="4755"/>
                            <a:ext cx="8222" cy="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10" name="组合 88"/>
                        <wpg:cNvGrpSpPr/>
                        <wpg:grpSpPr>
                          <a:xfrm>
                            <a:off x="5069" y="4214"/>
                            <a:ext cx="1894" cy="627"/>
                            <a:chOff x="4244" y="4454"/>
                            <a:chExt cx="1894" cy="627"/>
                          </a:xfrm>
                        </wpg:grpSpPr>
                        <wpg:grpSp>
                          <wpg:cNvPr id="111" name="组合 81"/>
                          <wpg:cNvGrpSpPr/>
                          <wpg:grpSpPr>
                            <a:xfrm rot="0">
                              <a:off x="4244" y="4515"/>
                              <a:ext cx="1862" cy="510"/>
                              <a:chOff x="4199" y="4635"/>
                              <a:chExt cx="1862" cy="510"/>
                            </a:xfrm>
                          </wpg:grpSpPr>
                          <wps:wsp>
                            <wps:cNvPr id="112" name="剪去单角的矩形 75"/>
                            <wps:cNvSpPr/>
                            <wps:spPr>
                              <a:xfrm>
                                <a:off x="4199" y="4635"/>
                                <a:ext cx="1862" cy="510"/>
                              </a:xfrm>
                              <a:prstGeom prst="round1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76A9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3" name="图片 65" descr="D:\Word简历设计\2020.04.22-1\images\教育.png教育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69" y="4789"/>
                                <a:ext cx="285" cy="2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114" name="矩形 19"/>
                          <wps:cNvSpPr/>
                          <wps:spPr>
                            <a:xfrm>
                              <a:off x="4689" y="4454"/>
                              <a:ext cx="1449" cy="6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eastAsiaTheme="minorEastAsia"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25pt;margin-top:113.3pt;height:31.35pt;width:504.1pt;z-index:251672576;mso-width-relative:page;mso-height-relative:page;" coordorigin="5069,4214" coordsize="10082,627" o:gfxdata="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">
                <o:lock v:ext="edit" aspectratio="f"/>
                <v:rect id="剪去单角的矩形 75" o:spid="_x0000_s1026" o:spt="1" style="position:absolute;left:6929;top:4755;height:28;width:8222;v-text-anchor:middle;" fillcolor="#D9D9D9 [2732]" filled="t" stroked="f" coordsize="21600,21600" o:gfxdata="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V10i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88" o:spid="_x0000_s1026" o:spt="203" style="position:absolute;left:5069;top:4214;height:627;width:1894;" coordorigin="4244,4454" coordsize="1894,627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4244;top:4515;height:510;width:1862;" coordorigin="4199,4635" coordsize="1862,510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剪去单角的矩形 75" o:spid="_x0000_s1026" style="position:absolute;left:4199;top:4635;height:510;width:1862;v-text-anchor:middle;" fillcolor="#376A97" filled="t" stroked="f" coordsize="1862,510" o:gfxdata="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YBdBLgAAADcAAAA&#10;DwAAAAAAAAABACAAAAAiAAAAZHJzL2Rvd25yZXYueG1sUEsBAhQAFAAAAAgAh07iQDMvBZ47AAAA&#10;OQAAABAAAAAAAAAAAQAgAAAABwEAAGRycy9zaGFwZXhtbC54bWxQSwUGAAAAAAYABgBbAQAAsQMA&#10;AAAA&#10;" path="m0,0l1607,0c1748,0,1862,114,1862,255l1862,510,0,510xe">
                      <v:path o:connectlocs="931,0;0,255;931,510;1862,255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图片 65" o:spid="_x0000_s1026" o:spt="75" alt="D:\Word简历设计\2020.04.22-1\images\教育.png教育" type="#_x0000_t75" style="position:absolute;left:4369;top:4789;height:214;width:285;" filled="f" o:preferrelative="t" stroked="f" coordsize="21600,21600" o:gfxdata="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z/fD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7" o:title=""/>
                      <o:lock v:ext="edit" aspectratio="t"/>
                    </v:shape>
                  </v:group>
                  <v:rect id="矩形 19" o:spid="_x0000_s1026" o:spt="1" style="position:absolute;left:4689;top:4454;height:627;width:1449;" filled="f" stroked="f" coordsize="21600,21600" o:gfxdata="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s4MQ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eastAsiaTheme="minorEastAsia"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-922020</wp:posOffset>
                </wp:positionV>
                <wp:extent cx="161925" cy="10723245"/>
                <wp:effectExtent l="0" t="0" r="9525" b="190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56885" y="792480"/>
                          <a:ext cx="161925" cy="10723245"/>
                        </a:xfrm>
                        <a:prstGeom prst="rect">
                          <a:avLst/>
                        </a:prstGeom>
                        <a:solidFill>
                          <a:srgbClr val="376A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7pt;margin-top:-72.6pt;height:844.35pt;width:12.75pt;z-index:251661312;v-text-anchor:middle;mso-width-relative:page;mso-height-relative:page;" fillcolor="#376A97" filled="t" stroked="f" coordsize="21600,21600" o:gfxdata="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627Gd8AAAAPAQAADwAA&#10;AAAAAAABACAAAAAiAAAAZHJzL2Rvd25yZXYueG1sUEsBAhQAFAAAAAgAh07iQNS7GZKBAgAA5AQA&#10;AA4AAAAAAAAAAQAgAAAALg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-967740</wp:posOffset>
                </wp:positionH>
                <wp:positionV relativeFrom="paragraph">
                  <wp:posOffset>-913765</wp:posOffset>
                </wp:positionV>
                <wp:extent cx="95250" cy="10727690"/>
                <wp:effectExtent l="0" t="0" r="0" b="1651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0" cy="1072769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76.2pt;margin-top:-71.95pt;height:844.7pt;width:7.5pt;z-index:251660288;v-text-anchor:middle;mso-width-relative:page;mso-height-relative:page;" fillcolor="#DFDFDF" filled="t" stroked="f" coordsize="21600,21600" o:gfxdata="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WXyiNwAAAAPAQAADwAAAAAAAAABACAA&#10;AAAiAAAAZHJzL2Rvd25yZXYueG1sUEsBAhQAFAAAAAgAh07iQByjJlZ7AgAA4gQAAA4AAAAAAAAA&#10;AQAgAAAAKwEAAGRycy9lMm9Eb2MueG1sUEsFBgAAAAAGAAYAWQEAABgGAAAAAA==&#10;">
                <v:fill on="t" focussize="0,0"/>
                <v:stroke on="f" weight="2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-967740</wp:posOffset>
                </wp:positionH>
                <wp:positionV relativeFrom="paragraph">
                  <wp:posOffset>86360</wp:posOffset>
                </wp:positionV>
                <wp:extent cx="7502525" cy="1084580"/>
                <wp:effectExtent l="0" t="0" r="3175" b="1270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525" cy="1084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2pt;margin-top:6.8pt;height:85.4pt;width:590.75pt;z-index:251659264;v-text-anchor:middle;mso-width-relative:page;mso-height-relative:page;" fillcolor="#F2F2F2 [3052]" filled="t" stroked="f" coordsize="21600,21600" o:gfxdata="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j8iO/3QAAAAwBAAAP&#10;AAAAAAAAAAEAIAAAACIAAABkcnMvZG93bnJldi54bWxQSwECFAAUAAAACACHTuJAA2ZXdoUCAAD9&#10;BAAADgAAAAAAAAABACAAAAAs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95885</wp:posOffset>
                </wp:positionV>
                <wp:extent cx="6541135" cy="2016125"/>
                <wp:effectExtent l="4445" t="4445" r="7620" b="635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60755" y="957580"/>
                          <a:ext cx="6541135" cy="201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3、基于 VS和QT，进行网络聊天室开发，多个客户端连接同一个服务器端，可以进行网络聊天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4、基于 Ubuntu 系统，结合 QTcreate5.5 软件开发设计了网络爬虫图片下载器，能够高效的下载图片，会多线程 qt 编程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5、基于 c++多态继承等知识，开发了职工管理系统，其功能有增加职工人数、显示职工信息、修改职工、查找职工信息、清空职工信息等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6、使用 lua 语言，实现 ADC 低电压报警功能，并基于 iic 协议，实现 mpu6050 重力加速度传感器检测功能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7、本科期间参加第四届智能汽车大赛，在比赛中主要负责软件编程开发，主要使用keil软件进行c语言软件开发，并参与最终的调试，最终获得大赛三等奖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95pt;margin-top:7.55pt;height:158.75pt;width:515.05pt;z-index:251677696;mso-width-relative:page;mso-height-relative:page;" fillcolor="#FFFFFF [3201]" filled="t" stroked="t" coordsize="21600,21600" o:gfxdata="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f12HTaAAAACQEAAA8AAAAAAAAAAQAgAAAAIgAAAGRycy9kb3du&#10;cmV2LnhtbFBLAQIUABQAAAAIAIdO4kA/WA/FbwIAAOEEAAAOAAAAAAAAAAEAIAAAACkBAABkcnMv&#10;ZTJvRG9jLnhtbFBLBQYAAAAABgAGAFkBAAAKBgAAAAA=&#10;">
                <v:fill on="t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3、基于 VS和QT，进行网络聊天室开发，多个客户端连接同一个服务器端，可以进行网络聊天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4、基于 Ubuntu 系统，结合 QTcreate5.5 软件开发设计了网络爬虫图片下载器，能够高效的下载图片，会多线程 qt 编程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5、基于 c++多态继承等知识，开发了职工管理系统，其功能有增加职工人数、显示职工信息、修改职工、查找职工信息、清空职工信息等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6、使用 lua 语言，实现 ADC 低电压报警功能，并基于 iic 协议，实现 mpu6050 重力加速度传感器检测功能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7、本科期间参加第四届智能汽车大赛，在比赛中主要负责软件编程开发，主要使用keil软件进行c语言软件开发，并参与最终的调试，最终获得大赛三等奖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2084070</wp:posOffset>
                </wp:positionV>
                <wp:extent cx="6392545" cy="398145"/>
                <wp:effectExtent l="0" t="0" r="8255" b="1905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2545" cy="398145"/>
                          <a:chOff x="5069" y="11354"/>
                          <a:chExt cx="10067" cy="627"/>
                        </a:xfrm>
                      </wpg:grpSpPr>
                      <wps:wsp>
                        <wps:cNvPr id="108" name="剪去单角的矩形 75"/>
                        <wps:cNvSpPr/>
                        <wps:spPr>
                          <a:xfrm>
                            <a:off x="6914" y="11895"/>
                            <a:ext cx="8222" cy="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90" name="组合 63"/>
                        <wpg:cNvGrpSpPr/>
                        <wpg:grpSpPr>
                          <a:xfrm>
                            <a:off x="5069" y="11354"/>
                            <a:ext cx="1879" cy="627"/>
                            <a:chOff x="4199" y="4454"/>
                            <a:chExt cx="1879" cy="627"/>
                          </a:xfrm>
                        </wpg:grpSpPr>
                        <wpg:grpSp>
                          <wpg:cNvPr id="99" name="组合 81"/>
                          <wpg:cNvGrpSpPr/>
                          <wpg:grpSpPr>
                            <a:xfrm>
                              <a:off x="4199" y="4515"/>
                              <a:ext cx="1862" cy="510"/>
                              <a:chOff x="4199" y="4635"/>
                              <a:chExt cx="1862" cy="510"/>
                            </a:xfrm>
                          </wpg:grpSpPr>
                          <wps:wsp>
                            <wps:cNvPr id="66" name="剪去单角的矩形 75"/>
                            <wps:cNvSpPr/>
                            <wps:spPr>
                              <a:xfrm>
                                <a:off x="4199" y="4635"/>
                                <a:ext cx="1862" cy="510"/>
                              </a:xfrm>
                              <a:prstGeom prst="round1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76A9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0" name="图片 65" descr="D:\Word设计\资料\图标\反白\证书.png证书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61" y="4714"/>
                                <a:ext cx="318" cy="31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103" name="矩形 19"/>
                          <wps:cNvSpPr/>
                          <wps:spPr>
                            <a:xfrm>
                              <a:off x="4659" y="4454"/>
                              <a:ext cx="1419" cy="6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eastAsiaTheme="minorEastAsia"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个人荣誉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8pt;margin-top:164.1pt;height:31.35pt;width:503.35pt;z-index:251670528;mso-width-relative:page;mso-height-relative:page;" coordorigin="5069,11354" coordsize="10067,627" o:gfxdata="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">
                <o:lock v:ext="edit" aspectratio="f"/>
                <v:rect id="剪去单角的矩形 75" o:spid="_x0000_s1026" o:spt="1" style="position:absolute;left:6914;top:11895;height:28;width:8222;v-text-anchor:middle;" fillcolor="#D9D9D9 [2732]" filled="t" stroked="f" coordsize="21600,21600" o:gfxdata="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3uC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63" o:spid="_x0000_s1026" o:spt="203" style="position:absolute;left:5069;top:11354;height:627;width:1879;" coordorigin="4199,4454" coordsize="1879,627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81" o:spid="_x0000_s1026" o:spt="203" style="position:absolute;left:4199;top:4515;height:510;width:1862;" coordorigin="4199,4635" coordsize="1862,510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剪去单角的矩形 75" o:spid="_x0000_s1026" style="position:absolute;left:4199;top:4635;height:510;width:1862;v-text-anchor:middle;" fillcolor="#376A97" filled="t" stroked="f" coordsize="1862,510" o:gfxdata="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EE3kugAAANsA&#10;AAAPAAAAAAAAAAEAIAAAACIAAABkcnMvZG93bnJldi54bWxQSwECFAAUAAAACACHTuJAMy8FnjsA&#10;AAA5AAAAEAAAAAAAAAABACAAAAAJAQAAZHJzL3NoYXBleG1sLnhtbFBLBQYAAAAABgAGAFsBAACz&#10;AwAAAAA=&#10;" path="m0,0l1607,0c1748,0,1862,114,1862,255l1862,510,0,510xe">
                      <v:path o:connectlocs="931,0;0,255;931,510;1862,255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图片 65" o:spid="_x0000_s1026" o:spt="75" alt="D:\Word设计\资料\图标\反白\证书.png证书" type="#_x0000_t75" style="position:absolute;left:4361;top:4714;height:319;width:318;" filled="f" o:preferrelative="t" stroked="f" coordsize="21600,21600" o:gfxdata="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5o/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8" o:title=""/>
                      <o:lock v:ext="edit" aspectratio="t"/>
                    </v:shape>
                  </v:group>
                  <v:rect id="矩形 19" o:spid="_x0000_s1026" o:spt="1" style="position:absolute;left:4659;top:4454;height:627;width:1419;" filled="f" stroked="f" coordsize="21600,21600" o:gfxdata="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+Aui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eastAsiaTheme="minorEastAsia"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个人荣誉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2545080</wp:posOffset>
                </wp:positionV>
                <wp:extent cx="6574790" cy="1812290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4790" cy="181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CET 4     校级优秀大学毕业生          校级优秀学生干部两次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校级优秀学生    校级奖学金两次    院级优秀学生干部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第四届智能汽车大赛三等奖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25pt;margin-top:200.4pt;height:142.7pt;width:517.7pt;z-index:251663360;mso-width-relative:page;mso-height-relative:page;" filled="f" stroked="f" coordsize="21600,21600" o:gfxdata="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td/4vdAAAACwEAAA8AAAAAAAAAAQAg&#10;AAAAIgAAAGRycy9kb3ducmV2LnhtbFBLAQIUABQAAAAIAIdO4kBL7AkmQgIAAHk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CET 4     校级优秀大学毕业生          校级优秀学生干部两次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校级优秀学生    校级奖学金两次    院级优秀学生干部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第四届智能汽车大赛三等奖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3889375</wp:posOffset>
                </wp:positionV>
                <wp:extent cx="6392545" cy="398145"/>
                <wp:effectExtent l="0" t="0" r="8255" b="13335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2545" cy="398145"/>
                          <a:chOff x="5069" y="11354"/>
                          <a:chExt cx="10067" cy="627"/>
                        </a:xfrm>
                      </wpg:grpSpPr>
                      <wps:wsp>
                        <wps:cNvPr id="96" name="剪去单角的矩形 75"/>
                        <wps:cNvSpPr/>
                        <wps:spPr>
                          <a:xfrm>
                            <a:off x="6914" y="11895"/>
                            <a:ext cx="8222" cy="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17" name="组合 63"/>
                        <wpg:cNvGrpSpPr/>
                        <wpg:grpSpPr>
                          <a:xfrm>
                            <a:off x="5069" y="11354"/>
                            <a:ext cx="1879" cy="627"/>
                            <a:chOff x="4199" y="4454"/>
                            <a:chExt cx="1879" cy="627"/>
                          </a:xfrm>
                        </wpg:grpSpPr>
                        <wpg:grpSp>
                          <wpg:cNvPr id="118" name="组合 81"/>
                          <wpg:cNvGrpSpPr/>
                          <wpg:grpSpPr>
                            <a:xfrm>
                              <a:off x="4199" y="4515"/>
                              <a:ext cx="1862" cy="510"/>
                              <a:chOff x="4199" y="4635"/>
                              <a:chExt cx="1862" cy="510"/>
                            </a:xfrm>
                          </wpg:grpSpPr>
                          <wps:wsp>
                            <wps:cNvPr id="119" name="剪去单角的矩形 75"/>
                            <wps:cNvSpPr/>
                            <wps:spPr>
                              <a:xfrm>
                                <a:off x="4199" y="4635"/>
                                <a:ext cx="1862" cy="510"/>
                              </a:xfrm>
                              <a:prstGeom prst="round1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76A9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0" name="图片 65" descr="D:\Word设计\资料\图标\反白\证书.png证书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61" y="4714"/>
                                <a:ext cx="318" cy="31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121" name="矩形 19"/>
                          <wps:cNvSpPr/>
                          <wps:spPr>
                            <a:xfrm>
                              <a:off x="4659" y="4454"/>
                              <a:ext cx="1419" cy="6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eastAsiaTheme="minorEastAsia"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75pt;margin-top:306.25pt;height:31.35pt;width:503.35pt;z-index:251670528;mso-width-relative:page;mso-height-relative:page;" coordorigin="5069,11354" coordsize="10067,627" o:gfxdata="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">
                <o:lock v:ext="edit" aspectratio="f"/>
                <v:rect id="剪去单角的矩形 75" o:spid="_x0000_s1026" o:spt="1" style="position:absolute;left:6914;top:11895;height:28;width:8222;v-text-anchor:middle;" fillcolor="#D9D9D9 [2732]" filled="t" stroked="f" coordsize="21600,21600" o:gfxdata="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eMMJ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63" o:spid="_x0000_s1026" o:spt="203" style="position:absolute;left:5069;top:11354;height:627;width:1879;" coordorigin="4199,4454" coordsize="1879,627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81" o:spid="_x0000_s1026" o:spt="203" style="position:absolute;left:4199;top:4515;height:510;width:1862;" coordorigin="4199,4635" coordsize="1862,510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剪去单角的矩形 75" o:spid="_x0000_s1026" style="position:absolute;left:4199;top:4635;height:510;width:1862;v-text-anchor:middle;" fillcolor="#376A97" filled="t" stroked="f" coordsize="1862,510" o:gfxdata="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8kz3W5AAAA3AAA&#10;AA8AAAAAAAAAAQAgAAAAIgAAAGRycy9kb3ducmV2LnhtbFBLAQIUABQAAAAIAIdO4kAzLwWeOwAA&#10;ADkAAAAQAAAAAAAAAAEAIAAAAAgBAABkcnMvc2hhcGV4bWwueG1sUEsFBgAAAAAGAAYAWwEAALID&#10;AAAAAA==&#10;" path="m0,0l1607,0c1748,0,1862,114,1862,255l1862,510,0,510xe">
                      <v:path o:connectlocs="931,0;0,255;931,510;1862,255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图片 65" o:spid="_x0000_s1026" o:spt="75" alt="D:\Word设计\资料\图标\反白\证书.png证书" type="#_x0000_t75" style="position:absolute;left:4361;top:4714;height:319;width:318;" filled="f" o:preferrelative="t" stroked="f" coordsize="21600,21600" o:gfxdata="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M/5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8" o:title=""/>
                      <o:lock v:ext="edit" aspectratio="t"/>
                    </v:shape>
                  </v:group>
                  <v:rect id="矩形 19" o:spid="_x0000_s1026" o:spt="1" style="position:absolute;left:4659;top:4454;height:627;width:1419;" filled="f" stroked="f" coordsize="21600,21600" o:gfxdata="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VZW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eastAsiaTheme="minorEastAsia"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个人技能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-535940</wp:posOffset>
                </wp:positionH>
                <wp:positionV relativeFrom="paragraph">
                  <wp:posOffset>4347210</wp:posOffset>
                </wp:positionV>
                <wp:extent cx="6553200" cy="1534160"/>
                <wp:effectExtent l="4445" t="4445" r="10795" b="15875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9755" y="5045710"/>
                          <a:ext cx="6553200" cy="153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掌握C++，基于封装、继承、多态等知识进行程序编写，同时会使用STL编程，会用vector、list、map等容器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掌握c语言，会Linux c编程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掌握VS工具和QT软件，基于VS和QT、QTcreate软件能独立进行软件开发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熟悉Keras深度学习框架，能独立进行网络模型训练等工作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会调用OpenCV相关API函数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会Python脚本语言，基于pyqt能进行软件开发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2pt;margin-top:342.3pt;height:120.8pt;width:516pt;z-index:251678720;mso-width-relative:page;mso-height-relative:page;" fillcolor="#FFFFFF [3201]" filled="t" stroked="t" coordsize="21600,21600" o:gfxdata="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swCFa3QAAAAsBAAAPAAAAAAAAAAEAIAAAACIAAABkcnMv&#10;ZG93bnJldi54bWxQSwECFAAUAAAACACHTuJALg/gqXACAADkBAAADgAAAAAAAAABACAAAAAsAQAA&#10;ZHJzL2Uyb0RvYy54bWxQSwUGAAAAAAYABgBZAQAADgYAAAAA&#10;">
                <v:fill on="t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掌握C++，基于封装、继承、多态等知识进行程序编写，同时会使用STL编程，会用vector、list、map等容器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掌握c语言，会Linux c编程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掌握VS工具和QT软件，基于VS和QT、QTcreate软件能独立进行软件开发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熟悉Keras深度学习框架，能独立进行网络模型训练等工作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会调用OpenCV相关API函数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会Python脚本语言，基于pyqt能进行软件开发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5807710</wp:posOffset>
                </wp:positionV>
                <wp:extent cx="6392545" cy="398145"/>
                <wp:effectExtent l="0" t="0" r="8255" b="190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2545" cy="398145"/>
                          <a:chOff x="5069" y="14009"/>
                          <a:chExt cx="10067" cy="627"/>
                        </a:xfrm>
                      </wpg:grpSpPr>
                      <wps:wsp>
                        <wps:cNvPr id="82" name="剪去单角的矩形 75"/>
                        <wps:cNvSpPr/>
                        <wps:spPr>
                          <a:xfrm>
                            <a:off x="6914" y="14550"/>
                            <a:ext cx="8222" cy="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7" name="组合 73"/>
                        <wpg:cNvGrpSpPr/>
                        <wpg:grpSpPr>
                          <a:xfrm>
                            <a:off x="5069" y="14009"/>
                            <a:ext cx="1894" cy="627"/>
                            <a:chOff x="4199" y="4454"/>
                            <a:chExt cx="1894" cy="627"/>
                          </a:xfrm>
                        </wpg:grpSpPr>
                        <wpg:grpSp>
                          <wpg:cNvPr id="78" name="组合 81"/>
                          <wpg:cNvGrpSpPr/>
                          <wpg:grpSpPr>
                            <a:xfrm>
                              <a:off x="4199" y="4515"/>
                              <a:ext cx="1862" cy="510"/>
                              <a:chOff x="4199" y="4635"/>
                              <a:chExt cx="1862" cy="510"/>
                            </a:xfrm>
                          </wpg:grpSpPr>
                          <wps:wsp>
                            <wps:cNvPr id="79" name="剪去单角的矩形 75"/>
                            <wps:cNvSpPr/>
                            <wps:spPr>
                              <a:xfrm>
                                <a:off x="4199" y="4635"/>
                                <a:ext cx="1862" cy="510"/>
                              </a:xfrm>
                              <a:prstGeom prst="round1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76A9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0" name="图片 65" descr="D:\Word设计\资料\图标\反白\评价.png评价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91" y="4790"/>
                                <a:ext cx="243" cy="2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81" name="矩形 19"/>
                          <wps:cNvSpPr/>
                          <wps:spPr>
                            <a:xfrm>
                              <a:off x="4644" y="4454"/>
                              <a:ext cx="1449" cy="6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eastAsiaTheme="minorEastAsia"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55pt;margin-top:457.3pt;height:31.35pt;width:503.35pt;z-index:251669504;mso-width-relative:page;mso-height-relative:page;" coordorigin="5069,14009" coordsize="10067,627" o:gfxdata="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">
                <o:lock v:ext="edit" aspectratio="f"/>
                <v:rect id="剪去单角的矩形 75" o:spid="_x0000_s1026" o:spt="1" style="position:absolute;left:6914;top:14550;height:28;width:8222;v-text-anchor:middle;" fillcolor="#D9D9D9 [2732]" filled="t" stroked="f" coordsize="21600,21600" o:gfxdata="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aU9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73" o:spid="_x0000_s1026" o:spt="203" style="position:absolute;left:5069;top:14009;height:627;width:1894;" coordorigin="4199,4454" coordsize="1894,627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4199;top:4515;height:510;width:1862;" coordorigin="4199,4635" coordsize="1862,510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剪去单角的矩形 75" o:spid="_x0000_s1026" style="position:absolute;left:4199;top:4635;height:510;width:1862;v-text-anchor:middle;" fillcolor="#376A97" filled="t" stroked="f" coordsize="1862,510" o:gfxdata="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ZPS7sAAADb&#10;AAAADwAAAAAAAAABACAAAAAiAAAAZHJzL2Rvd25yZXYueG1sUEsBAhQAFAAAAAgAh07iQDMvBZ47&#10;AAAAOQAAABAAAAAAAAAAAQAgAAAACgEAAGRycy9zaGFwZXhtbC54bWxQSwUGAAAAAAYABgBbAQAA&#10;tAMAAAAA&#10;" path="m0,0l1607,0c1748,0,1862,114,1862,255l1862,510,0,510xe">
                      <v:path o:connectlocs="931,0;0,255;931,510;1862,255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图片 65" o:spid="_x0000_s1026" o:spt="75" alt="D:\Word设计\资料\图标\反白\评价.png评价" type="#_x0000_t75" style="position:absolute;left:4391;top:4790;height:243;width:243;" filled="f" o:preferrelative="t" stroked="f" coordsize="21600,21600" o:gfxdata="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8r3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9" o:title=""/>
                      <o:lock v:ext="edit" aspectratio="t"/>
                    </v:shape>
                  </v:group>
                  <v:rect id="矩形 19" o:spid="_x0000_s1026" o:spt="1" style="position:absolute;left:4644;top:4454;height:627;width:1449;" filled="f" stroked="f" coordsize="21600,21600" o:gfxdata="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3mUD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eastAsiaTheme="minorEastAsia"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6264275</wp:posOffset>
                </wp:positionV>
                <wp:extent cx="6572885" cy="2413635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885" cy="2413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工作两年，利用工作之余参加了研究生统考，并顺利考上，为人稳重、大方，认真对待工作，得到部门领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导的认可；开朗自信，待人真诚，有优良的团队精神；强烈的责任心，良好的沟通协调能力；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大学期间担任班内生活委员一职，工作尽职尽责，得到老师与同学们的一致认可，同时在保证学习情况下，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积极参加学校嵌入式技术协会，并担任嵌入式技术协会组织部副部长一职；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毕业那年，通过了南方电网的笔试、中建三局和长江三峡集团的面试，最终选择了上汽依维柯红岩商用车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有限公司，定岗到其技术中心，我是一个肯学，肯提升自己的人，也能够吃苦耐劳。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2pt;margin-top:493.25pt;height:190.05pt;width:517.55pt;z-index:251668480;mso-width-relative:page;mso-height-relative:page;" filled="f" stroked="f" coordsize="21600,21600" o:gfxdata="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mqWHDcAAAADAEAAA8AAAAAAAAAAQAg&#10;AAAAIgAAAGRycy9kb3ducmV2LnhtbFBLAQIUABQAAAAIAIdO4kD9Q8RDQwIAAHc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工作两年，利用工作之余参加了研究生统考，并顺利考上，为人稳重、大方，认真对待工作，得到部门领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导的认可；开朗自信，待人真诚，有优良的团队精神；强烈的责任心，良好的沟通协调能力；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大学期间担任班内生活委员一职，工作尽职尽责，得到老师与同学们的一致认可，同时在保证学习情况下，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积极参加学校嵌入式技术协会，并担任嵌入式技术协会组织部副部长一职；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毕业那年，通过了南方电网的笔试、中建三局和长江三峡集团的面试，最终选择了上汽依维柯红岩商用车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有限公司，定岗到其技术中心，我是一个肯学，肯提升自己的人，也能够吃苦耐劳。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094F6"/>
    <w:multiLevelType w:val="singleLevel"/>
    <w:tmpl w:val="BBD094F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E8A4C1B"/>
    <w:multiLevelType w:val="singleLevel"/>
    <w:tmpl w:val="BE8A4C1B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C27789A7"/>
    <w:multiLevelType w:val="singleLevel"/>
    <w:tmpl w:val="C27789A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4F87CB0"/>
    <w:multiLevelType w:val="singleLevel"/>
    <w:tmpl w:val="04F87CB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D13671B"/>
    <w:multiLevelType w:val="singleLevel"/>
    <w:tmpl w:val="1D13671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64E8"/>
    <w:rsid w:val="0074347F"/>
    <w:rsid w:val="00773EC9"/>
    <w:rsid w:val="008824C2"/>
    <w:rsid w:val="009C2642"/>
    <w:rsid w:val="00A259A2"/>
    <w:rsid w:val="00B955C5"/>
    <w:rsid w:val="00BE787F"/>
    <w:rsid w:val="00C360DC"/>
    <w:rsid w:val="00DC3F77"/>
    <w:rsid w:val="00EB7BC7"/>
    <w:rsid w:val="00F935A1"/>
    <w:rsid w:val="00FA010B"/>
    <w:rsid w:val="00FC0DE1"/>
    <w:rsid w:val="01380240"/>
    <w:rsid w:val="01380E04"/>
    <w:rsid w:val="015F16C2"/>
    <w:rsid w:val="016E7D68"/>
    <w:rsid w:val="01730056"/>
    <w:rsid w:val="017F5FF7"/>
    <w:rsid w:val="018A10CA"/>
    <w:rsid w:val="01C92C80"/>
    <w:rsid w:val="01D43539"/>
    <w:rsid w:val="01D60316"/>
    <w:rsid w:val="01E87AED"/>
    <w:rsid w:val="01F63EFB"/>
    <w:rsid w:val="01FB5C1F"/>
    <w:rsid w:val="02032876"/>
    <w:rsid w:val="020D25D3"/>
    <w:rsid w:val="022E06FE"/>
    <w:rsid w:val="02442992"/>
    <w:rsid w:val="02450783"/>
    <w:rsid w:val="024A6776"/>
    <w:rsid w:val="025D004A"/>
    <w:rsid w:val="026D4867"/>
    <w:rsid w:val="0284662D"/>
    <w:rsid w:val="02945DE7"/>
    <w:rsid w:val="02C53A71"/>
    <w:rsid w:val="02FC2F2C"/>
    <w:rsid w:val="030A2B0C"/>
    <w:rsid w:val="03227AE6"/>
    <w:rsid w:val="03322D94"/>
    <w:rsid w:val="0347749C"/>
    <w:rsid w:val="034C307A"/>
    <w:rsid w:val="03590DA2"/>
    <w:rsid w:val="03684213"/>
    <w:rsid w:val="037476FB"/>
    <w:rsid w:val="03A51614"/>
    <w:rsid w:val="03B15CD1"/>
    <w:rsid w:val="03C00DC8"/>
    <w:rsid w:val="03C82B80"/>
    <w:rsid w:val="03D33F37"/>
    <w:rsid w:val="040E61FB"/>
    <w:rsid w:val="040F37B1"/>
    <w:rsid w:val="0441732E"/>
    <w:rsid w:val="044C3329"/>
    <w:rsid w:val="04547A46"/>
    <w:rsid w:val="045F1A81"/>
    <w:rsid w:val="047363B1"/>
    <w:rsid w:val="04776AFC"/>
    <w:rsid w:val="047C0233"/>
    <w:rsid w:val="04845CCF"/>
    <w:rsid w:val="048C55D1"/>
    <w:rsid w:val="04C05C8C"/>
    <w:rsid w:val="04CC2A23"/>
    <w:rsid w:val="04E43261"/>
    <w:rsid w:val="04E5694B"/>
    <w:rsid w:val="04FB1506"/>
    <w:rsid w:val="04FC0CCE"/>
    <w:rsid w:val="04FE3CFD"/>
    <w:rsid w:val="051E70AC"/>
    <w:rsid w:val="05281AC7"/>
    <w:rsid w:val="052F565B"/>
    <w:rsid w:val="053000D2"/>
    <w:rsid w:val="05663763"/>
    <w:rsid w:val="059801D5"/>
    <w:rsid w:val="059A1F6B"/>
    <w:rsid w:val="059C1A01"/>
    <w:rsid w:val="05BE6D16"/>
    <w:rsid w:val="05CF17BE"/>
    <w:rsid w:val="05DD4737"/>
    <w:rsid w:val="05F446D8"/>
    <w:rsid w:val="05F839BE"/>
    <w:rsid w:val="05FA6722"/>
    <w:rsid w:val="06163DB0"/>
    <w:rsid w:val="061D07DB"/>
    <w:rsid w:val="0621316F"/>
    <w:rsid w:val="062B4337"/>
    <w:rsid w:val="064B4DC7"/>
    <w:rsid w:val="0654596B"/>
    <w:rsid w:val="069D36A5"/>
    <w:rsid w:val="06A23397"/>
    <w:rsid w:val="06B148F5"/>
    <w:rsid w:val="06B9679D"/>
    <w:rsid w:val="06BA096E"/>
    <w:rsid w:val="06C33E8C"/>
    <w:rsid w:val="06CB1990"/>
    <w:rsid w:val="06CD7096"/>
    <w:rsid w:val="06FD5A2B"/>
    <w:rsid w:val="072147E5"/>
    <w:rsid w:val="0732792C"/>
    <w:rsid w:val="0737592B"/>
    <w:rsid w:val="0739229F"/>
    <w:rsid w:val="075F6F35"/>
    <w:rsid w:val="078E27D0"/>
    <w:rsid w:val="07AD3FD4"/>
    <w:rsid w:val="07BD0194"/>
    <w:rsid w:val="07BD6560"/>
    <w:rsid w:val="07BF065E"/>
    <w:rsid w:val="07CB734D"/>
    <w:rsid w:val="07F436EE"/>
    <w:rsid w:val="0822391B"/>
    <w:rsid w:val="084547B4"/>
    <w:rsid w:val="0849072D"/>
    <w:rsid w:val="084E5078"/>
    <w:rsid w:val="08556E95"/>
    <w:rsid w:val="08582F29"/>
    <w:rsid w:val="085B511E"/>
    <w:rsid w:val="086B6E37"/>
    <w:rsid w:val="08845DF9"/>
    <w:rsid w:val="08865B18"/>
    <w:rsid w:val="08981F7D"/>
    <w:rsid w:val="08E623F8"/>
    <w:rsid w:val="08E63555"/>
    <w:rsid w:val="090D7A52"/>
    <w:rsid w:val="091341CE"/>
    <w:rsid w:val="09396F37"/>
    <w:rsid w:val="09426C84"/>
    <w:rsid w:val="095B3634"/>
    <w:rsid w:val="097C1841"/>
    <w:rsid w:val="09984916"/>
    <w:rsid w:val="09C85603"/>
    <w:rsid w:val="09CE3634"/>
    <w:rsid w:val="09D11E1A"/>
    <w:rsid w:val="0A1C338B"/>
    <w:rsid w:val="0A4156D1"/>
    <w:rsid w:val="0A65237B"/>
    <w:rsid w:val="0A860E4F"/>
    <w:rsid w:val="0A916994"/>
    <w:rsid w:val="0A944443"/>
    <w:rsid w:val="0A946E9E"/>
    <w:rsid w:val="0A9D71B9"/>
    <w:rsid w:val="0AA53FE3"/>
    <w:rsid w:val="0AAA1A57"/>
    <w:rsid w:val="0AC91A5B"/>
    <w:rsid w:val="0AE51C97"/>
    <w:rsid w:val="0AEB14A6"/>
    <w:rsid w:val="0AED63D5"/>
    <w:rsid w:val="0AF023CC"/>
    <w:rsid w:val="0AF04006"/>
    <w:rsid w:val="0B09246E"/>
    <w:rsid w:val="0B11197C"/>
    <w:rsid w:val="0B262F8A"/>
    <w:rsid w:val="0B363888"/>
    <w:rsid w:val="0B3E7A43"/>
    <w:rsid w:val="0B5952B5"/>
    <w:rsid w:val="0B5D6DBE"/>
    <w:rsid w:val="0B7764F9"/>
    <w:rsid w:val="0B950EFA"/>
    <w:rsid w:val="0B9E7501"/>
    <w:rsid w:val="0BD84931"/>
    <w:rsid w:val="0BDE0564"/>
    <w:rsid w:val="0BEF210C"/>
    <w:rsid w:val="0C245ED9"/>
    <w:rsid w:val="0C36599E"/>
    <w:rsid w:val="0C38540D"/>
    <w:rsid w:val="0C3D0224"/>
    <w:rsid w:val="0C494470"/>
    <w:rsid w:val="0C53223E"/>
    <w:rsid w:val="0C5E1074"/>
    <w:rsid w:val="0C6D1583"/>
    <w:rsid w:val="0C770DEF"/>
    <w:rsid w:val="0C7A1D25"/>
    <w:rsid w:val="0C8604C3"/>
    <w:rsid w:val="0C86136F"/>
    <w:rsid w:val="0C936BCC"/>
    <w:rsid w:val="0C9E4843"/>
    <w:rsid w:val="0CA902C4"/>
    <w:rsid w:val="0CAD202E"/>
    <w:rsid w:val="0CAD2F95"/>
    <w:rsid w:val="0CB12C4C"/>
    <w:rsid w:val="0CB233E5"/>
    <w:rsid w:val="0CBD33F0"/>
    <w:rsid w:val="0CBD7116"/>
    <w:rsid w:val="0CF37E01"/>
    <w:rsid w:val="0CFA4DA3"/>
    <w:rsid w:val="0D2964FF"/>
    <w:rsid w:val="0D3173D7"/>
    <w:rsid w:val="0D782B2E"/>
    <w:rsid w:val="0D7C37CF"/>
    <w:rsid w:val="0D7F7634"/>
    <w:rsid w:val="0DB04C43"/>
    <w:rsid w:val="0DC74873"/>
    <w:rsid w:val="0DD163EB"/>
    <w:rsid w:val="0DD633E4"/>
    <w:rsid w:val="0DDA01DC"/>
    <w:rsid w:val="0E3B786A"/>
    <w:rsid w:val="0E4B5576"/>
    <w:rsid w:val="0E7B0BCF"/>
    <w:rsid w:val="0E853BED"/>
    <w:rsid w:val="0E95641C"/>
    <w:rsid w:val="0E9A246A"/>
    <w:rsid w:val="0E9B2883"/>
    <w:rsid w:val="0EB40AE0"/>
    <w:rsid w:val="0EB57139"/>
    <w:rsid w:val="0EB92AC6"/>
    <w:rsid w:val="0EFC4677"/>
    <w:rsid w:val="0F027BA8"/>
    <w:rsid w:val="0F0340B9"/>
    <w:rsid w:val="0F0E6F5D"/>
    <w:rsid w:val="0F110820"/>
    <w:rsid w:val="0F1D4EA5"/>
    <w:rsid w:val="0F21411F"/>
    <w:rsid w:val="0F28383A"/>
    <w:rsid w:val="0F696E73"/>
    <w:rsid w:val="0F792564"/>
    <w:rsid w:val="0F863922"/>
    <w:rsid w:val="0F9A1438"/>
    <w:rsid w:val="0FA36861"/>
    <w:rsid w:val="0FC24E4A"/>
    <w:rsid w:val="0FE200DE"/>
    <w:rsid w:val="0FF33915"/>
    <w:rsid w:val="10042663"/>
    <w:rsid w:val="10085BBA"/>
    <w:rsid w:val="10284D4D"/>
    <w:rsid w:val="103A2877"/>
    <w:rsid w:val="103D3AAC"/>
    <w:rsid w:val="103E5F5E"/>
    <w:rsid w:val="104B6310"/>
    <w:rsid w:val="1059610D"/>
    <w:rsid w:val="106337D9"/>
    <w:rsid w:val="109408F3"/>
    <w:rsid w:val="10A55C0E"/>
    <w:rsid w:val="10C62516"/>
    <w:rsid w:val="10C6288F"/>
    <w:rsid w:val="10D016D0"/>
    <w:rsid w:val="10D46E7E"/>
    <w:rsid w:val="10F36901"/>
    <w:rsid w:val="10F91862"/>
    <w:rsid w:val="111E1A8E"/>
    <w:rsid w:val="11277EBF"/>
    <w:rsid w:val="11293939"/>
    <w:rsid w:val="113C49B0"/>
    <w:rsid w:val="1155786B"/>
    <w:rsid w:val="118A3424"/>
    <w:rsid w:val="118D5511"/>
    <w:rsid w:val="119429F0"/>
    <w:rsid w:val="11A86A7B"/>
    <w:rsid w:val="11AF00D2"/>
    <w:rsid w:val="11CE6E9B"/>
    <w:rsid w:val="11D12F8B"/>
    <w:rsid w:val="11D5429F"/>
    <w:rsid w:val="11FC4B3F"/>
    <w:rsid w:val="12047F66"/>
    <w:rsid w:val="121037FD"/>
    <w:rsid w:val="124A6A27"/>
    <w:rsid w:val="124C1599"/>
    <w:rsid w:val="12642CFC"/>
    <w:rsid w:val="12660554"/>
    <w:rsid w:val="126630CC"/>
    <w:rsid w:val="12694C09"/>
    <w:rsid w:val="127B7014"/>
    <w:rsid w:val="12874700"/>
    <w:rsid w:val="128C4D0A"/>
    <w:rsid w:val="128E2516"/>
    <w:rsid w:val="12920568"/>
    <w:rsid w:val="12A061A1"/>
    <w:rsid w:val="12A612E4"/>
    <w:rsid w:val="12B35C24"/>
    <w:rsid w:val="12EA2249"/>
    <w:rsid w:val="130515D2"/>
    <w:rsid w:val="13063FD8"/>
    <w:rsid w:val="13154E5C"/>
    <w:rsid w:val="132B3E93"/>
    <w:rsid w:val="13302574"/>
    <w:rsid w:val="133728D1"/>
    <w:rsid w:val="133D57E6"/>
    <w:rsid w:val="135973BA"/>
    <w:rsid w:val="13791843"/>
    <w:rsid w:val="13932B5C"/>
    <w:rsid w:val="13942D97"/>
    <w:rsid w:val="13A237B3"/>
    <w:rsid w:val="13C13D9C"/>
    <w:rsid w:val="13DF3648"/>
    <w:rsid w:val="13E07EEC"/>
    <w:rsid w:val="13EA6210"/>
    <w:rsid w:val="13F00572"/>
    <w:rsid w:val="14134099"/>
    <w:rsid w:val="141A1F62"/>
    <w:rsid w:val="14204140"/>
    <w:rsid w:val="142A701E"/>
    <w:rsid w:val="1431019E"/>
    <w:rsid w:val="143219D2"/>
    <w:rsid w:val="143C0B73"/>
    <w:rsid w:val="1475176C"/>
    <w:rsid w:val="14753BCC"/>
    <w:rsid w:val="14756279"/>
    <w:rsid w:val="147C7030"/>
    <w:rsid w:val="14906110"/>
    <w:rsid w:val="14A711AC"/>
    <w:rsid w:val="14B66738"/>
    <w:rsid w:val="14B83E07"/>
    <w:rsid w:val="14C10918"/>
    <w:rsid w:val="14E275B4"/>
    <w:rsid w:val="15185ADA"/>
    <w:rsid w:val="15274BAD"/>
    <w:rsid w:val="153042EF"/>
    <w:rsid w:val="153F3719"/>
    <w:rsid w:val="15464C45"/>
    <w:rsid w:val="15567922"/>
    <w:rsid w:val="156D0471"/>
    <w:rsid w:val="157A3F81"/>
    <w:rsid w:val="15880269"/>
    <w:rsid w:val="158A495F"/>
    <w:rsid w:val="158B4B46"/>
    <w:rsid w:val="15916865"/>
    <w:rsid w:val="15B77E78"/>
    <w:rsid w:val="15C71543"/>
    <w:rsid w:val="15C97DF2"/>
    <w:rsid w:val="15CB7628"/>
    <w:rsid w:val="15D40375"/>
    <w:rsid w:val="1607299C"/>
    <w:rsid w:val="161F63B3"/>
    <w:rsid w:val="16220C13"/>
    <w:rsid w:val="162637CA"/>
    <w:rsid w:val="16526B7A"/>
    <w:rsid w:val="166E2F2C"/>
    <w:rsid w:val="16916A50"/>
    <w:rsid w:val="16947887"/>
    <w:rsid w:val="169732C2"/>
    <w:rsid w:val="169E768F"/>
    <w:rsid w:val="16A83506"/>
    <w:rsid w:val="16A93544"/>
    <w:rsid w:val="17022691"/>
    <w:rsid w:val="17812086"/>
    <w:rsid w:val="17857041"/>
    <w:rsid w:val="17907EA2"/>
    <w:rsid w:val="17A31B3F"/>
    <w:rsid w:val="17A4250D"/>
    <w:rsid w:val="17B151EC"/>
    <w:rsid w:val="17B533E7"/>
    <w:rsid w:val="17B86DF0"/>
    <w:rsid w:val="17BC0F99"/>
    <w:rsid w:val="17D37A43"/>
    <w:rsid w:val="17D52947"/>
    <w:rsid w:val="181877DA"/>
    <w:rsid w:val="181E0B1C"/>
    <w:rsid w:val="1822319E"/>
    <w:rsid w:val="18302CAF"/>
    <w:rsid w:val="183B653B"/>
    <w:rsid w:val="18464A9E"/>
    <w:rsid w:val="185E2534"/>
    <w:rsid w:val="18691408"/>
    <w:rsid w:val="18697D3C"/>
    <w:rsid w:val="186D37B3"/>
    <w:rsid w:val="188F7038"/>
    <w:rsid w:val="189F3867"/>
    <w:rsid w:val="18B404C5"/>
    <w:rsid w:val="18B86AF0"/>
    <w:rsid w:val="18BF2B2D"/>
    <w:rsid w:val="18DB2372"/>
    <w:rsid w:val="18EC7FD0"/>
    <w:rsid w:val="19005160"/>
    <w:rsid w:val="19191EDD"/>
    <w:rsid w:val="192C6430"/>
    <w:rsid w:val="193122CA"/>
    <w:rsid w:val="196B5944"/>
    <w:rsid w:val="197A71A9"/>
    <w:rsid w:val="19843218"/>
    <w:rsid w:val="19DE4283"/>
    <w:rsid w:val="19E547AE"/>
    <w:rsid w:val="19FC4ED6"/>
    <w:rsid w:val="1A0D4678"/>
    <w:rsid w:val="1A4758B1"/>
    <w:rsid w:val="1A643FA5"/>
    <w:rsid w:val="1A783830"/>
    <w:rsid w:val="1A960DF7"/>
    <w:rsid w:val="1AA26B1C"/>
    <w:rsid w:val="1AA96BE4"/>
    <w:rsid w:val="1AAB193A"/>
    <w:rsid w:val="1AC9077C"/>
    <w:rsid w:val="1AC94573"/>
    <w:rsid w:val="1ACE77A2"/>
    <w:rsid w:val="1AED156A"/>
    <w:rsid w:val="1AED5A85"/>
    <w:rsid w:val="1AEF34EC"/>
    <w:rsid w:val="1B0E6CBB"/>
    <w:rsid w:val="1B324DFA"/>
    <w:rsid w:val="1B3B5523"/>
    <w:rsid w:val="1B46351E"/>
    <w:rsid w:val="1B4C0E33"/>
    <w:rsid w:val="1B5E70B6"/>
    <w:rsid w:val="1B636D16"/>
    <w:rsid w:val="1B6443B9"/>
    <w:rsid w:val="1B8F1826"/>
    <w:rsid w:val="1B9B4FDC"/>
    <w:rsid w:val="1BA57EC9"/>
    <w:rsid w:val="1BAC52B1"/>
    <w:rsid w:val="1BB824BF"/>
    <w:rsid w:val="1BC35CF5"/>
    <w:rsid w:val="1BD0390B"/>
    <w:rsid w:val="1BE03C9A"/>
    <w:rsid w:val="1BEA3EA1"/>
    <w:rsid w:val="1BEE32D0"/>
    <w:rsid w:val="1BFB6832"/>
    <w:rsid w:val="1C043A5B"/>
    <w:rsid w:val="1C0928C4"/>
    <w:rsid w:val="1C1C32E5"/>
    <w:rsid w:val="1C350400"/>
    <w:rsid w:val="1C61445D"/>
    <w:rsid w:val="1C6C4E3D"/>
    <w:rsid w:val="1C6D0804"/>
    <w:rsid w:val="1C7A0FF3"/>
    <w:rsid w:val="1C8E7C3E"/>
    <w:rsid w:val="1C94080A"/>
    <w:rsid w:val="1C9F3830"/>
    <w:rsid w:val="1CB143F2"/>
    <w:rsid w:val="1CB801D3"/>
    <w:rsid w:val="1CBC195B"/>
    <w:rsid w:val="1CBD0CF9"/>
    <w:rsid w:val="1CD735DE"/>
    <w:rsid w:val="1CD91C74"/>
    <w:rsid w:val="1D1A3EAF"/>
    <w:rsid w:val="1D294DB8"/>
    <w:rsid w:val="1D372761"/>
    <w:rsid w:val="1D7B08DD"/>
    <w:rsid w:val="1D961E14"/>
    <w:rsid w:val="1DA000F7"/>
    <w:rsid w:val="1DBB00B0"/>
    <w:rsid w:val="1DC71A12"/>
    <w:rsid w:val="1DE23127"/>
    <w:rsid w:val="1DE257E9"/>
    <w:rsid w:val="1DE60DF5"/>
    <w:rsid w:val="1DED0C1F"/>
    <w:rsid w:val="1DF858F8"/>
    <w:rsid w:val="1DFF199D"/>
    <w:rsid w:val="1E2615E7"/>
    <w:rsid w:val="1E272630"/>
    <w:rsid w:val="1E341119"/>
    <w:rsid w:val="1E39659B"/>
    <w:rsid w:val="1E430890"/>
    <w:rsid w:val="1E4C31EC"/>
    <w:rsid w:val="1E5955A7"/>
    <w:rsid w:val="1E5C3757"/>
    <w:rsid w:val="1E686EBD"/>
    <w:rsid w:val="1E7875AB"/>
    <w:rsid w:val="1E791116"/>
    <w:rsid w:val="1E8D4F52"/>
    <w:rsid w:val="1EA76C3E"/>
    <w:rsid w:val="1EAC059B"/>
    <w:rsid w:val="1EB8152A"/>
    <w:rsid w:val="1EC55C98"/>
    <w:rsid w:val="1ED822D8"/>
    <w:rsid w:val="1EED2AAD"/>
    <w:rsid w:val="1EF530AF"/>
    <w:rsid w:val="1EFC4C0E"/>
    <w:rsid w:val="1F3A7A50"/>
    <w:rsid w:val="1F6E0BC3"/>
    <w:rsid w:val="1F8E5E93"/>
    <w:rsid w:val="1F9479CB"/>
    <w:rsid w:val="1FB10A44"/>
    <w:rsid w:val="1FB212F2"/>
    <w:rsid w:val="1FB60D24"/>
    <w:rsid w:val="1FCF6D49"/>
    <w:rsid w:val="1FD34083"/>
    <w:rsid w:val="1FDE3C4D"/>
    <w:rsid w:val="1FE36105"/>
    <w:rsid w:val="1FE8215C"/>
    <w:rsid w:val="1FF11DC8"/>
    <w:rsid w:val="1FF67B22"/>
    <w:rsid w:val="20420E05"/>
    <w:rsid w:val="2043058A"/>
    <w:rsid w:val="204D06FB"/>
    <w:rsid w:val="204F3B67"/>
    <w:rsid w:val="20594211"/>
    <w:rsid w:val="20BB06E8"/>
    <w:rsid w:val="20D302EA"/>
    <w:rsid w:val="20D43C04"/>
    <w:rsid w:val="20E15B5A"/>
    <w:rsid w:val="20FC4A06"/>
    <w:rsid w:val="20FD0B46"/>
    <w:rsid w:val="20FF271D"/>
    <w:rsid w:val="21086F13"/>
    <w:rsid w:val="210A204E"/>
    <w:rsid w:val="2114231E"/>
    <w:rsid w:val="21170193"/>
    <w:rsid w:val="212058C0"/>
    <w:rsid w:val="213A661F"/>
    <w:rsid w:val="214A602C"/>
    <w:rsid w:val="21533CEA"/>
    <w:rsid w:val="21626976"/>
    <w:rsid w:val="21671431"/>
    <w:rsid w:val="21731DFE"/>
    <w:rsid w:val="21793082"/>
    <w:rsid w:val="21956A32"/>
    <w:rsid w:val="21A87A82"/>
    <w:rsid w:val="21CC32B2"/>
    <w:rsid w:val="21DD5EF8"/>
    <w:rsid w:val="21EA4E19"/>
    <w:rsid w:val="21F7496D"/>
    <w:rsid w:val="22007EAE"/>
    <w:rsid w:val="221714A1"/>
    <w:rsid w:val="222D5262"/>
    <w:rsid w:val="22525290"/>
    <w:rsid w:val="22541803"/>
    <w:rsid w:val="22552DCE"/>
    <w:rsid w:val="225E5CC0"/>
    <w:rsid w:val="22657554"/>
    <w:rsid w:val="227E7D5D"/>
    <w:rsid w:val="22A50539"/>
    <w:rsid w:val="22A66AF9"/>
    <w:rsid w:val="22B00983"/>
    <w:rsid w:val="22B30B1F"/>
    <w:rsid w:val="22B41C3E"/>
    <w:rsid w:val="22C44EB4"/>
    <w:rsid w:val="22CA6BE3"/>
    <w:rsid w:val="22CB4CA9"/>
    <w:rsid w:val="22CC4D82"/>
    <w:rsid w:val="22D04CD9"/>
    <w:rsid w:val="22EB59FC"/>
    <w:rsid w:val="22F33EF6"/>
    <w:rsid w:val="22F6397B"/>
    <w:rsid w:val="22FB7C49"/>
    <w:rsid w:val="23011188"/>
    <w:rsid w:val="231F2410"/>
    <w:rsid w:val="232908B7"/>
    <w:rsid w:val="233A74F6"/>
    <w:rsid w:val="233D47A7"/>
    <w:rsid w:val="235300B7"/>
    <w:rsid w:val="237213D8"/>
    <w:rsid w:val="239D65D3"/>
    <w:rsid w:val="23A13B3C"/>
    <w:rsid w:val="23BC786F"/>
    <w:rsid w:val="23CC219F"/>
    <w:rsid w:val="23F708C9"/>
    <w:rsid w:val="23FA5009"/>
    <w:rsid w:val="24031054"/>
    <w:rsid w:val="241A4D0D"/>
    <w:rsid w:val="242F3C80"/>
    <w:rsid w:val="24332E5C"/>
    <w:rsid w:val="243668E9"/>
    <w:rsid w:val="243916B3"/>
    <w:rsid w:val="243E0123"/>
    <w:rsid w:val="24422105"/>
    <w:rsid w:val="245F0C74"/>
    <w:rsid w:val="24785E60"/>
    <w:rsid w:val="247947D9"/>
    <w:rsid w:val="24AF11CD"/>
    <w:rsid w:val="24C97C13"/>
    <w:rsid w:val="24CA3407"/>
    <w:rsid w:val="24E074DA"/>
    <w:rsid w:val="25044464"/>
    <w:rsid w:val="250B02CE"/>
    <w:rsid w:val="251F1A82"/>
    <w:rsid w:val="25200160"/>
    <w:rsid w:val="25223231"/>
    <w:rsid w:val="25321118"/>
    <w:rsid w:val="25343293"/>
    <w:rsid w:val="25575578"/>
    <w:rsid w:val="25593076"/>
    <w:rsid w:val="25597E6B"/>
    <w:rsid w:val="2579635F"/>
    <w:rsid w:val="258B1DD0"/>
    <w:rsid w:val="259B3C6C"/>
    <w:rsid w:val="25D6554A"/>
    <w:rsid w:val="25E01C69"/>
    <w:rsid w:val="25EA54B7"/>
    <w:rsid w:val="25ED29DD"/>
    <w:rsid w:val="25F04AC7"/>
    <w:rsid w:val="25FE29FF"/>
    <w:rsid w:val="26016123"/>
    <w:rsid w:val="26097B20"/>
    <w:rsid w:val="260B7DA1"/>
    <w:rsid w:val="263C7265"/>
    <w:rsid w:val="26526B74"/>
    <w:rsid w:val="265A1CD1"/>
    <w:rsid w:val="2661549C"/>
    <w:rsid w:val="26645FB1"/>
    <w:rsid w:val="266E0940"/>
    <w:rsid w:val="26814F56"/>
    <w:rsid w:val="26D615F0"/>
    <w:rsid w:val="26DB56E0"/>
    <w:rsid w:val="26F67CC0"/>
    <w:rsid w:val="272B0AFE"/>
    <w:rsid w:val="274858FC"/>
    <w:rsid w:val="2749418B"/>
    <w:rsid w:val="2753518D"/>
    <w:rsid w:val="277359AB"/>
    <w:rsid w:val="27973F20"/>
    <w:rsid w:val="27AA7AD6"/>
    <w:rsid w:val="27BD4CC2"/>
    <w:rsid w:val="27C03907"/>
    <w:rsid w:val="27D14405"/>
    <w:rsid w:val="27D760CD"/>
    <w:rsid w:val="27DB7C3D"/>
    <w:rsid w:val="280211EA"/>
    <w:rsid w:val="280F47B6"/>
    <w:rsid w:val="28201769"/>
    <w:rsid w:val="284A7F0B"/>
    <w:rsid w:val="28582794"/>
    <w:rsid w:val="285A73E4"/>
    <w:rsid w:val="286B153D"/>
    <w:rsid w:val="286C4081"/>
    <w:rsid w:val="2886385B"/>
    <w:rsid w:val="289616CB"/>
    <w:rsid w:val="289A3EE7"/>
    <w:rsid w:val="289E125B"/>
    <w:rsid w:val="289F7C81"/>
    <w:rsid w:val="28A91F4C"/>
    <w:rsid w:val="28C65FE4"/>
    <w:rsid w:val="28D07E53"/>
    <w:rsid w:val="28DB6CCE"/>
    <w:rsid w:val="28F648E9"/>
    <w:rsid w:val="28F770CB"/>
    <w:rsid w:val="29070D99"/>
    <w:rsid w:val="292F5911"/>
    <w:rsid w:val="29396B51"/>
    <w:rsid w:val="29464C3F"/>
    <w:rsid w:val="29470850"/>
    <w:rsid w:val="294A57AA"/>
    <w:rsid w:val="2977152C"/>
    <w:rsid w:val="2986643E"/>
    <w:rsid w:val="29B16E55"/>
    <w:rsid w:val="29B71615"/>
    <w:rsid w:val="29B8724D"/>
    <w:rsid w:val="29C31745"/>
    <w:rsid w:val="29CF7BC4"/>
    <w:rsid w:val="29D519BB"/>
    <w:rsid w:val="29E10754"/>
    <w:rsid w:val="29E16660"/>
    <w:rsid w:val="29E93F35"/>
    <w:rsid w:val="29EB7292"/>
    <w:rsid w:val="2A0F4B64"/>
    <w:rsid w:val="2A18259C"/>
    <w:rsid w:val="2A1E1215"/>
    <w:rsid w:val="2A440E9D"/>
    <w:rsid w:val="2A6B4372"/>
    <w:rsid w:val="2A8240DB"/>
    <w:rsid w:val="2A8D3BD6"/>
    <w:rsid w:val="2A921373"/>
    <w:rsid w:val="2A972910"/>
    <w:rsid w:val="2A9B2414"/>
    <w:rsid w:val="2AAB270D"/>
    <w:rsid w:val="2ABE68DC"/>
    <w:rsid w:val="2AE33008"/>
    <w:rsid w:val="2AFF25BD"/>
    <w:rsid w:val="2B0D7A8F"/>
    <w:rsid w:val="2B0E71AE"/>
    <w:rsid w:val="2B1E41E9"/>
    <w:rsid w:val="2B2822D1"/>
    <w:rsid w:val="2B314B8F"/>
    <w:rsid w:val="2B382FCC"/>
    <w:rsid w:val="2B3C2A12"/>
    <w:rsid w:val="2B4006DC"/>
    <w:rsid w:val="2B6F3EA5"/>
    <w:rsid w:val="2B763C15"/>
    <w:rsid w:val="2B853465"/>
    <w:rsid w:val="2B873473"/>
    <w:rsid w:val="2B9710F2"/>
    <w:rsid w:val="2B9D713B"/>
    <w:rsid w:val="2BA1423B"/>
    <w:rsid w:val="2BB0018C"/>
    <w:rsid w:val="2BC5307C"/>
    <w:rsid w:val="2BC5496C"/>
    <w:rsid w:val="2BC63F40"/>
    <w:rsid w:val="2BCB33A2"/>
    <w:rsid w:val="2BD07F8E"/>
    <w:rsid w:val="2BE20FBE"/>
    <w:rsid w:val="2BE442B8"/>
    <w:rsid w:val="2C052162"/>
    <w:rsid w:val="2C055657"/>
    <w:rsid w:val="2C147E64"/>
    <w:rsid w:val="2C1D4443"/>
    <w:rsid w:val="2C2776BD"/>
    <w:rsid w:val="2C3E0809"/>
    <w:rsid w:val="2C426125"/>
    <w:rsid w:val="2C45311E"/>
    <w:rsid w:val="2C4E0D16"/>
    <w:rsid w:val="2C550A99"/>
    <w:rsid w:val="2C5523D3"/>
    <w:rsid w:val="2C6170B1"/>
    <w:rsid w:val="2C751E5E"/>
    <w:rsid w:val="2C761075"/>
    <w:rsid w:val="2C7E658D"/>
    <w:rsid w:val="2C9A3C32"/>
    <w:rsid w:val="2CC016FF"/>
    <w:rsid w:val="2CC142B9"/>
    <w:rsid w:val="2CDC0D73"/>
    <w:rsid w:val="2CDC4784"/>
    <w:rsid w:val="2CE36869"/>
    <w:rsid w:val="2CE90948"/>
    <w:rsid w:val="2CEF7A68"/>
    <w:rsid w:val="2CFA147B"/>
    <w:rsid w:val="2D2554AF"/>
    <w:rsid w:val="2D5420C4"/>
    <w:rsid w:val="2D627E76"/>
    <w:rsid w:val="2D7827D6"/>
    <w:rsid w:val="2D962AA0"/>
    <w:rsid w:val="2D9A7F55"/>
    <w:rsid w:val="2DA120E4"/>
    <w:rsid w:val="2DB91812"/>
    <w:rsid w:val="2DCD5130"/>
    <w:rsid w:val="2DD83D8D"/>
    <w:rsid w:val="2DD90424"/>
    <w:rsid w:val="2E005944"/>
    <w:rsid w:val="2E2079BC"/>
    <w:rsid w:val="2E225693"/>
    <w:rsid w:val="2E243005"/>
    <w:rsid w:val="2E340011"/>
    <w:rsid w:val="2E3928F1"/>
    <w:rsid w:val="2E3A78D5"/>
    <w:rsid w:val="2E45359E"/>
    <w:rsid w:val="2E4E2E68"/>
    <w:rsid w:val="2E4F04A4"/>
    <w:rsid w:val="2E535CB4"/>
    <w:rsid w:val="2E641A20"/>
    <w:rsid w:val="2E7C64A1"/>
    <w:rsid w:val="2E87597F"/>
    <w:rsid w:val="2E936A77"/>
    <w:rsid w:val="2EB9012E"/>
    <w:rsid w:val="2EBA30DD"/>
    <w:rsid w:val="2EC51B0D"/>
    <w:rsid w:val="2EC901D1"/>
    <w:rsid w:val="2ECF3D85"/>
    <w:rsid w:val="2ED51066"/>
    <w:rsid w:val="2EE32CF8"/>
    <w:rsid w:val="2EE9531E"/>
    <w:rsid w:val="2EF05CCC"/>
    <w:rsid w:val="2F074090"/>
    <w:rsid w:val="2F0D39F2"/>
    <w:rsid w:val="2F121269"/>
    <w:rsid w:val="2F16260B"/>
    <w:rsid w:val="2F220469"/>
    <w:rsid w:val="2F2B39A7"/>
    <w:rsid w:val="2F2B446D"/>
    <w:rsid w:val="2F3A49E5"/>
    <w:rsid w:val="2F3C4FB2"/>
    <w:rsid w:val="2F4302EE"/>
    <w:rsid w:val="2F473F96"/>
    <w:rsid w:val="2F4E75FC"/>
    <w:rsid w:val="2F603B59"/>
    <w:rsid w:val="2F6C62CD"/>
    <w:rsid w:val="2F763569"/>
    <w:rsid w:val="2F873C08"/>
    <w:rsid w:val="2F9967F4"/>
    <w:rsid w:val="2FA83D45"/>
    <w:rsid w:val="2FA86E72"/>
    <w:rsid w:val="2FC11A82"/>
    <w:rsid w:val="2FC25162"/>
    <w:rsid w:val="2FE30326"/>
    <w:rsid w:val="30202631"/>
    <w:rsid w:val="302B4192"/>
    <w:rsid w:val="303E7558"/>
    <w:rsid w:val="306761A3"/>
    <w:rsid w:val="306F5E61"/>
    <w:rsid w:val="307A2D79"/>
    <w:rsid w:val="30813E00"/>
    <w:rsid w:val="30944AC2"/>
    <w:rsid w:val="309F6C6E"/>
    <w:rsid w:val="30C340F1"/>
    <w:rsid w:val="30DE0B9C"/>
    <w:rsid w:val="30EE068E"/>
    <w:rsid w:val="30F20EF9"/>
    <w:rsid w:val="3111556B"/>
    <w:rsid w:val="3157728B"/>
    <w:rsid w:val="31606EBF"/>
    <w:rsid w:val="31683436"/>
    <w:rsid w:val="3187268A"/>
    <w:rsid w:val="319454C6"/>
    <w:rsid w:val="31A87A13"/>
    <w:rsid w:val="31AB0F9C"/>
    <w:rsid w:val="31AC0EC4"/>
    <w:rsid w:val="31DC43C6"/>
    <w:rsid w:val="31E736AA"/>
    <w:rsid w:val="32007179"/>
    <w:rsid w:val="320332F2"/>
    <w:rsid w:val="32254A0B"/>
    <w:rsid w:val="3225513C"/>
    <w:rsid w:val="323508CB"/>
    <w:rsid w:val="323E14F3"/>
    <w:rsid w:val="3244297A"/>
    <w:rsid w:val="3249690B"/>
    <w:rsid w:val="324B7E84"/>
    <w:rsid w:val="326B72F8"/>
    <w:rsid w:val="32956AC0"/>
    <w:rsid w:val="329F3BB7"/>
    <w:rsid w:val="32BB11F2"/>
    <w:rsid w:val="32D56A01"/>
    <w:rsid w:val="32E34F46"/>
    <w:rsid w:val="32EE7FEE"/>
    <w:rsid w:val="32F33E2D"/>
    <w:rsid w:val="33135033"/>
    <w:rsid w:val="33302FE3"/>
    <w:rsid w:val="334511AD"/>
    <w:rsid w:val="3346128A"/>
    <w:rsid w:val="33511C9A"/>
    <w:rsid w:val="33526BC9"/>
    <w:rsid w:val="335D7F5F"/>
    <w:rsid w:val="33704B17"/>
    <w:rsid w:val="3374001B"/>
    <w:rsid w:val="338464BD"/>
    <w:rsid w:val="3393182B"/>
    <w:rsid w:val="33A60D54"/>
    <w:rsid w:val="33DB7941"/>
    <w:rsid w:val="33DF73AF"/>
    <w:rsid w:val="33E1508F"/>
    <w:rsid w:val="33EF7181"/>
    <w:rsid w:val="33F604F4"/>
    <w:rsid w:val="33F936E8"/>
    <w:rsid w:val="33FC4E9D"/>
    <w:rsid w:val="342A5A27"/>
    <w:rsid w:val="344D43A9"/>
    <w:rsid w:val="3453006D"/>
    <w:rsid w:val="346D4EF1"/>
    <w:rsid w:val="346E5189"/>
    <w:rsid w:val="34751B8B"/>
    <w:rsid w:val="34A45B36"/>
    <w:rsid w:val="34B27808"/>
    <w:rsid w:val="34B64751"/>
    <w:rsid w:val="34C60A0F"/>
    <w:rsid w:val="34D32B43"/>
    <w:rsid w:val="34DF7E6F"/>
    <w:rsid w:val="34E67578"/>
    <w:rsid w:val="34EE013D"/>
    <w:rsid w:val="34F4360A"/>
    <w:rsid w:val="34FB2C7B"/>
    <w:rsid w:val="35211B58"/>
    <w:rsid w:val="352A28A4"/>
    <w:rsid w:val="353653F0"/>
    <w:rsid w:val="3537380E"/>
    <w:rsid w:val="35546AA2"/>
    <w:rsid w:val="356151C9"/>
    <w:rsid w:val="357A388B"/>
    <w:rsid w:val="35847D19"/>
    <w:rsid w:val="358E2949"/>
    <w:rsid w:val="359418D1"/>
    <w:rsid w:val="35A141AC"/>
    <w:rsid w:val="35AE18C7"/>
    <w:rsid w:val="35BA0FDF"/>
    <w:rsid w:val="35FC703D"/>
    <w:rsid w:val="36213CE0"/>
    <w:rsid w:val="36496792"/>
    <w:rsid w:val="364F5355"/>
    <w:rsid w:val="365522B3"/>
    <w:rsid w:val="36596610"/>
    <w:rsid w:val="36793762"/>
    <w:rsid w:val="3688609E"/>
    <w:rsid w:val="36894A87"/>
    <w:rsid w:val="36A2393B"/>
    <w:rsid w:val="36D22615"/>
    <w:rsid w:val="36DC042D"/>
    <w:rsid w:val="36DC181C"/>
    <w:rsid w:val="36E56433"/>
    <w:rsid w:val="36E75D43"/>
    <w:rsid w:val="36F31D32"/>
    <w:rsid w:val="371717C4"/>
    <w:rsid w:val="3721208C"/>
    <w:rsid w:val="37266CF2"/>
    <w:rsid w:val="373D6C02"/>
    <w:rsid w:val="373D77DC"/>
    <w:rsid w:val="37485A3A"/>
    <w:rsid w:val="374B1E11"/>
    <w:rsid w:val="3753498D"/>
    <w:rsid w:val="376E5728"/>
    <w:rsid w:val="377A539A"/>
    <w:rsid w:val="37912258"/>
    <w:rsid w:val="379C75E1"/>
    <w:rsid w:val="37A1600B"/>
    <w:rsid w:val="37B27E77"/>
    <w:rsid w:val="37BA7CC8"/>
    <w:rsid w:val="37C36EFA"/>
    <w:rsid w:val="37CC235A"/>
    <w:rsid w:val="37D32134"/>
    <w:rsid w:val="37DC3C38"/>
    <w:rsid w:val="37E712C5"/>
    <w:rsid w:val="37FA0D1B"/>
    <w:rsid w:val="38025DE1"/>
    <w:rsid w:val="381655D7"/>
    <w:rsid w:val="382B6DB2"/>
    <w:rsid w:val="383B4BAD"/>
    <w:rsid w:val="38413ABE"/>
    <w:rsid w:val="38427155"/>
    <w:rsid w:val="3846738E"/>
    <w:rsid w:val="384F4989"/>
    <w:rsid w:val="3851022B"/>
    <w:rsid w:val="387411A9"/>
    <w:rsid w:val="38765B1C"/>
    <w:rsid w:val="390139EF"/>
    <w:rsid w:val="391156A5"/>
    <w:rsid w:val="39270F92"/>
    <w:rsid w:val="392B7FC4"/>
    <w:rsid w:val="39303339"/>
    <w:rsid w:val="39372887"/>
    <w:rsid w:val="393B2400"/>
    <w:rsid w:val="393F68FA"/>
    <w:rsid w:val="39496170"/>
    <w:rsid w:val="394E7A04"/>
    <w:rsid w:val="395D2E2E"/>
    <w:rsid w:val="39727DF6"/>
    <w:rsid w:val="398B2360"/>
    <w:rsid w:val="3990077E"/>
    <w:rsid w:val="39BC4ACF"/>
    <w:rsid w:val="39FA2AAE"/>
    <w:rsid w:val="3A145BAE"/>
    <w:rsid w:val="3A2205DA"/>
    <w:rsid w:val="3A3077C4"/>
    <w:rsid w:val="3A387E8A"/>
    <w:rsid w:val="3A6B1490"/>
    <w:rsid w:val="3A6E4A83"/>
    <w:rsid w:val="3A95281A"/>
    <w:rsid w:val="3A9C086F"/>
    <w:rsid w:val="3A9E4335"/>
    <w:rsid w:val="3AAA0EEC"/>
    <w:rsid w:val="3AE35A40"/>
    <w:rsid w:val="3AEE60DF"/>
    <w:rsid w:val="3AF37D21"/>
    <w:rsid w:val="3B360D9B"/>
    <w:rsid w:val="3B643A97"/>
    <w:rsid w:val="3B76349C"/>
    <w:rsid w:val="3B7A0AE5"/>
    <w:rsid w:val="3B81419B"/>
    <w:rsid w:val="3B8353F0"/>
    <w:rsid w:val="3B8568CB"/>
    <w:rsid w:val="3B8A5E56"/>
    <w:rsid w:val="3B93596A"/>
    <w:rsid w:val="3B94046F"/>
    <w:rsid w:val="3B982AFE"/>
    <w:rsid w:val="3B992C66"/>
    <w:rsid w:val="3BA35DAE"/>
    <w:rsid w:val="3BAA1FC0"/>
    <w:rsid w:val="3BBC5D86"/>
    <w:rsid w:val="3BC76589"/>
    <w:rsid w:val="3BD06B03"/>
    <w:rsid w:val="3BD37FF4"/>
    <w:rsid w:val="3BDC3573"/>
    <w:rsid w:val="3BE11A85"/>
    <w:rsid w:val="3BE71FFD"/>
    <w:rsid w:val="3BE92C35"/>
    <w:rsid w:val="3BED0335"/>
    <w:rsid w:val="3C0D16AC"/>
    <w:rsid w:val="3C362CFC"/>
    <w:rsid w:val="3C3F271E"/>
    <w:rsid w:val="3C431E7C"/>
    <w:rsid w:val="3C444D08"/>
    <w:rsid w:val="3C453927"/>
    <w:rsid w:val="3C4659DD"/>
    <w:rsid w:val="3C4A3D55"/>
    <w:rsid w:val="3C59730A"/>
    <w:rsid w:val="3C5D38C6"/>
    <w:rsid w:val="3C9A6D78"/>
    <w:rsid w:val="3C9C23C3"/>
    <w:rsid w:val="3C9D05BD"/>
    <w:rsid w:val="3CD2170B"/>
    <w:rsid w:val="3CDB1D25"/>
    <w:rsid w:val="3CE41010"/>
    <w:rsid w:val="3CE7239B"/>
    <w:rsid w:val="3CE85163"/>
    <w:rsid w:val="3CF3321F"/>
    <w:rsid w:val="3D3853A6"/>
    <w:rsid w:val="3D3C2FB5"/>
    <w:rsid w:val="3D52720B"/>
    <w:rsid w:val="3D5479B4"/>
    <w:rsid w:val="3D5561DC"/>
    <w:rsid w:val="3D642AC4"/>
    <w:rsid w:val="3D6673E8"/>
    <w:rsid w:val="3D815539"/>
    <w:rsid w:val="3D886805"/>
    <w:rsid w:val="3D94267E"/>
    <w:rsid w:val="3D9924C2"/>
    <w:rsid w:val="3DAE3124"/>
    <w:rsid w:val="3DC62086"/>
    <w:rsid w:val="3DD00955"/>
    <w:rsid w:val="3DE67C29"/>
    <w:rsid w:val="3E085F54"/>
    <w:rsid w:val="3E0A7360"/>
    <w:rsid w:val="3E17300B"/>
    <w:rsid w:val="3E3C0F81"/>
    <w:rsid w:val="3E4E633F"/>
    <w:rsid w:val="3E531449"/>
    <w:rsid w:val="3E546397"/>
    <w:rsid w:val="3E59065F"/>
    <w:rsid w:val="3E59183E"/>
    <w:rsid w:val="3E6C7E98"/>
    <w:rsid w:val="3E7118ED"/>
    <w:rsid w:val="3EAA6B1C"/>
    <w:rsid w:val="3EB45B24"/>
    <w:rsid w:val="3EBA5323"/>
    <w:rsid w:val="3EC1609F"/>
    <w:rsid w:val="3ED445BD"/>
    <w:rsid w:val="3EE01572"/>
    <w:rsid w:val="3F0A7151"/>
    <w:rsid w:val="3F175232"/>
    <w:rsid w:val="3F1765FD"/>
    <w:rsid w:val="3F1C2CE6"/>
    <w:rsid w:val="3F2C3A3C"/>
    <w:rsid w:val="3F694137"/>
    <w:rsid w:val="3F6A58DB"/>
    <w:rsid w:val="3F783422"/>
    <w:rsid w:val="3F79088C"/>
    <w:rsid w:val="3F7F06C2"/>
    <w:rsid w:val="3FA33388"/>
    <w:rsid w:val="3FB170EC"/>
    <w:rsid w:val="3FB20DC5"/>
    <w:rsid w:val="3FC84135"/>
    <w:rsid w:val="3FD03C2D"/>
    <w:rsid w:val="3FE605C4"/>
    <w:rsid w:val="3FF976A7"/>
    <w:rsid w:val="3FFC0219"/>
    <w:rsid w:val="402B13B1"/>
    <w:rsid w:val="40323053"/>
    <w:rsid w:val="40335EAC"/>
    <w:rsid w:val="40387F9E"/>
    <w:rsid w:val="403A1357"/>
    <w:rsid w:val="404511E8"/>
    <w:rsid w:val="40527F4A"/>
    <w:rsid w:val="405E451D"/>
    <w:rsid w:val="40695B00"/>
    <w:rsid w:val="40804601"/>
    <w:rsid w:val="40A56BED"/>
    <w:rsid w:val="40A76990"/>
    <w:rsid w:val="40C26413"/>
    <w:rsid w:val="40DB4FC1"/>
    <w:rsid w:val="40E90781"/>
    <w:rsid w:val="40EE53E3"/>
    <w:rsid w:val="40FF40F7"/>
    <w:rsid w:val="41195658"/>
    <w:rsid w:val="411F2520"/>
    <w:rsid w:val="41492606"/>
    <w:rsid w:val="41593CE4"/>
    <w:rsid w:val="41797253"/>
    <w:rsid w:val="417A460C"/>
    <w:rsid w:val="417B63FF"/>
    <w:rsid w:val="41B92A9E"/>
    <w:rsid w:val="41C851DE"/>
    <w:rsid w:val="41D46C7F"/>
    <w:rsid w:val="41DD3BCB"/>
    <w:rsid w:val="41DD51F1"/>
    <w:rsid w:val="41EB1741"/>
    <w:rsid w:val="41EE29EB"/>
    <w:rsid w:val="420013C8"/>
    <w:rsid w:val="42121FD5"/>
    <w:rsid w:val="421E760C"/>
    <w:rsid w:val="42206889"/>
    <w:rsid w:val="423D01D3"/>
    <w:rsid w:val="42436C6C"/>
    <w:rsid w:val="42550379"/>
    <w:rsid w:val="425E683F"/>
    <w:rsid w:val="42711BE2"/>
    <w:rsid w:val="42861217"/>
    <w:rsid w:val="42863FC7"/>
    <w:rsid w:val="42957379"/>
    <w:rsid w:val="429A37F8"/>
    <w:rsid w:val="42AA1379"/>
    <w:rsid w:val="42AF1C04"/>
    <w:rsid w:val="42EB7861"/>
    <w:rsid w:val="42EC3CC4"/>
    <w:rsid w:val="42F735B4"/>
    <w:rsid w:val="42F87FEB"/>
    <w:rsid w:val="43132F20"/>
    <w:rsid w:val="431408A1"/>
    <w:rsid w:val="431552B7"/>
    <w:rsid w:val="431C5AD1"/>
    <w:rsid w:val="432630A6"/>
    <w:rsid w:val="433529B8"/>
    <w:rsid w:val="433C2338"/>
    <w:rsid w:val="433E0C1C"/>
    <w:rsid w:val="43491E5A"/>
    <w:rsid w:val="43663AD8"/>
    <w:rsid w:val="436A7E36"/>
    <w:rsid w:val="436F57B4"/>
    <w:rsid w:val="43781D08"/>
    <w:rsid w:val="438E763F"/>
    <w:rsid w:val="43980D39"/>
    <w:rsid w:val="43985CFC"/>
    <w:rsid w:val="43C12007"/>
    <w:rsid w:val="43C57F02"/>
    <w:rsid w:val="43D217AE"/>
    <w:rsid w:val="43FB2D38"/>
    <w:rsid w:val="440C04CE"/>
    <w:rsid w:val="440D3BD3"/>
    <w:rsid w:val="440F0728"/>
    <w:rsid w:val="44325F20"/>
    <w:rsid w:val="444601BD"/>
    <w:rsid w:val="445939C7"/>
    <w:rsid w:val="445C4C57"/>
    <w:rsid w:val="44615BDA"/>
    <w:rsid w:val="447E6FDC"/>
    <w:rsid w:val="44A235A1"/>
    <w:rsid w:val="44BB6D66"/>
    <w:rsid w:val="44D84192"/>
    <w:rsid w:val="44DE00D4"/>
    <w:rsid w:val="44E00EC5"/>
    <w:rsid w:val="45034C93"/>
    <w:rsid w:val="450C7992"/>
    <w:rsid w:val="451774AA"/>
    <w:rsid w:val="45346F94"/>
    <w:rsid w:val="453940CC"/>
    <w:rsid w:val="453F1EBF"/>
    <w:rsid w:val="45561BF6"/>
    <w:rsid w:val="4557499E"/>
    <w:rsid w:val="459162D9"/>
    <w:rsid w:val="4598259C"/>
    <w:rsid w:val="45A76FC5"/>
    <w:rsid w:val="45AA7A4F"/>
    <w:rsid w:val="45B841A8"/>
    <w:rsid w:val="45C41670"/>
    <w:rsid w:val="45C967FC"/>
    <w:rsid w:val="45CF051B"/>
    <w:rsid w:val="45D34C65"/>
    <w:rsid w:val="45E010B2"/>
    <w:rsid w:val="460A2D60"/>
    <w:rsid w:val="460B2709"/>
    <w:rsid w:val="46231B3B"/>
    <w:rsid w:val="46232930"/>
    <w:rsid w:val="467016FD"/>
    <w:rsid w:val="46705F67"/>
    <w:rsid w:val="46725C9F"/>
    <w:rsid w:val="467C2468"/>
    <w:rsid w:val="468D7198"/>
    <w:rsid w:val="46A015D4"/>
    <w:rsid w:val="46A40971"/>
    <w:rsid w:val="46A97153"/>
    <w:rsid w:val="46B04936"/>
    <w:rsid w:val="46B52531"/>
    <w:rsid w:val="46CB3D41"/>
    <w:rsid w:val="46CC0B82"/>
    <w:rsid w:val="46DA3BD8"/>
    <w:rsid w:val="46F644E6"/>
    <w:rsid w:val="47057213"/>
    <w:rsid w:val="470B42F4"/>
    <w:rsid w:val="470F53A2"/>
    <w:rsid w:val="471237F0"/>
    <w:rsid w:val="47242D3E"/>
    <w:rsid w:val="472D6842"/>
    <w:rsid w:val="472E6F88"/>
    <w:rsid w:val="4736166E"/>
    <w:rsid w:val="473D24AD"/>
    <w:rsid w:val="473F58D6"/>
    <w:rsid w:val="47482308"/>
    <w:rsid w:val="47530766"/>
    <w:rsid w:val="475B7454"/>
    <w:rsid w:val="475E098C"/>
    <w:rsid w:val="47745160"/>
    <w:rsid w:val="477D225F"/>
    <w:rsid w:val="478B676E"/>
    <w:rsid w:val="478F1054"/>
    <w:rsid w:val="47933934"/>
    <w:rsid w:val="4797413A"/>
    <w:rsid w:val="479E3825"/>
    <w:rsid w:val="479E5F12"/>
    <w:rsid w:val="47A2398D"/>
    <w:rsid w:val="47A358F1"/>
    <w:rsid w:val="47A505AA"/>
    <w:rsid w:val="47C14194"/>
    <w:rsid w:val="47D25393"/>
    <w:rsid w:val="47DD2747"/>
    <w:rsid w:val="47DE4437"/>
    <w:rsid w:val="47E67019"/>
    <w:rsid w:val="47FE0441"/>
    <w:rsid w:val="480246F2"/>
    <w:rsid w:val="48443F78"/>
    <w:rsid w:val="48524A82"/>
    <w:rsid w:val="485574DC"/>
    <w:rsid w:val="48762CAD"/>
    <w:rsid w:val="48766C5E"/>
    <w:rsid w:val="489D66D8"/>
    <w:rsid w:val="48AB6F8B"/>
    <w:rsid w:val="48C2293E"/>
    <w:rsid w:val="48CE54C4"/>
    <w:rsid w:val="48D15160"/>
    <w:rsid w:val="48D271F7"/>
    <w:rsid w:val="48F87D0C"/>
    <w:rsid w:val="49291DC9"/>
    <w:rsid w:val="49653A11"/>
    <w:rsid w:val="496701EE"/>
    <w:rsid w:val="4974302B"/>
    <w:rsid w:val="497826F8"/>
    <w:rsid w:val="498F7EA0"/>
    <w:rsid w:val="49A11696"/>
    <w:rsid w:val="49AB2584"/>
    <w:rsid w:val="49AF522A"/>
    <w:rsid w:val="49B25B2B"/>
    <w:rsid w:val="49DF106A"/>
    <w:rsid w:val="49E879DA"/>
    <w:rsid w:val="49FF0184"/>
    <w:rsid w:val="4A2B5750"/>
    <w:rsid w:val="4A2C1BA2"/>
    <w:rsid w:val="4A410C92"/>
    <w:rsid w:val="4A4C5A1E"/>
    <w:rsid w:val="4A5C589D"/>
    <w:rsid w:val="4A7D3412"/>
    <w:rsid w:val="4A8F0533"/>
    <w:rsid w:val="4A936A9A"/>
    <w:rsid w:val="4AA10C20"/>
    <w:rsid w:val="4AB42E7E"/>
    <w:rsid w:val="4AC14BE1"/>
    <w:rsid w:val="4AC95374"/>
    <w:rsid w:val="4AD01018"/>
    <w:rsid w:val="4ADA6899"/>
    <w:rsid w:val="4ADB3075"/>
    <w:rsid w:val="4AFE7164"/>
    <w:rsid w:val="4AFF31DF"/>
    <w:rsid w:val="4AFF5DA9"/>
    <w:rsid w:val="4B0B7B49"/>
    <w:rsid w:val="4B1C05D1"/>
    <w:rsid w:val="4B2001B4"/>
    <w:rsid w:val="4B3577E5"/>
    <w:rsid w:val="4B413720"/>
    <w:rsid w:val="4B4320D4"/>
    <w:rsid w:val="4B5C1DD4"/>
    <w:rsid w:val="4B6C5144"/>
    <w:rsid w:val="4B757EF7"/>
    <w:rsid w:val="4B927EAA"/>
    <w:rsid w:val="4BA53594"/>
    <w:rsid w:val="4BAB02F5"/>
    <w:rsid w:val="4BAC32C8"/>
    <w:rsid w:val="4BAF13E5"/>
    <w:rsid w:val="4BCB5C14"/>
    <w:rsid w:val="4BD628AF"/>
    <w:rsid w:val="4BDD28C6"/>
    <w:rsid w:val="4BE44479"/>
    <w:rsid w:val="4BE9770B"/>
    <w:rsid w:val="4BF00F1D"/>
    <w:rsid w:val="4BF0188C"/>
    <w:rsid w:val="4BFA2F18"/>
    <w:rsid w:val="4BFE7ECC"/>
    <w:rsid w:val="4C07309E"/>
    <w:rsid w:val="4C130CE0"/>
    <w:rsid w:val="4C370E45"/>
    <w:rsid w:val="4C534CB9"/>
    <w:rsid w:val="4C757140"/>
    <w:rsid w:val="4C83353B"/>
    <w:rsid w:val="4C8555D6"/>
    <w:rsid w:val="4C8B2163"/>
    <w:rsid w:val="4C9715B1"/>
    <w:rsid w:val="4C9B4209"/>
    <w:rsid w:val="4CA97CB2"/>
    <w:rsid w:val="4CAD4915"/>
    <w:rsid w:val="4CB45FAF"/>
    <w:rsid w:val="4CCA0E73"/>
    <w:rsid w:val="4CD21352"/>
    <w:rsid w:val="4CD31E25"/>
    <w:rsid w:val="4CE9304C"/>
    <w:rsid w:val="4CF160DA"/>
    <w:rsid w:val="4D2C11D0"/>
    <w:rsid w:val="4D4310BF"/>
    <w:rsid w:val="4D6479FF"/>
    <w:rsid w:val="4D741C84"/>
    <w:rsid w:val="4D930A2E"/>
    <w:rsid w:val="4D9C4CBC"/>
    <w:rsid w:val="4D9D363D"/>
    <w:rsid w:val="4DA237DF"/>
    <w:rsid w:val="4DAF6193"/>
    <w:rsid w:val="4DCB5224"/>
    <w:rsid w:val="4DCD6E89"/>
    <w:rsid w:val="4DDB2B2D"/>
    <w:rsid w:val="4DE118CB"/>
    <w:rsid w:val="4DE64BBF"/>
    <w:rsid w:val="4E095FF5"/>
    <w:rsid w:val="4E0B78EE"/>
    <w:rsid w:val="4E116E89"/>
    <w:rsid w:val="4E2D35E3"/>
    <w:rsid w:val="4E31780C"/>
    <w:rsid w:val="4E3570CD"/>
    <w:rsid w:val="4E63798E"/>
    <w:rsid w:val="4E847893"/>
    <w:rsid w:val="4E930694"/>
    <w:rsid w:val="4E9863BA"/>
    <w:rsid w:val="4EA65C1D"/>
    <w:rsid w:val="4EAD7092"/>
    <w:rsid w:val="4EAF1585"/>
    <w:rsid w:val="4EB43165"/>
    <w:rsid w:val="4EBB3A2E"/>
    <w:rsid w:val="4EC92D3A"/>
    <w:rsid w:val="4EC96B73"/>
    <w:rsid w:val="4EEC5558"/>
    <w:rsid w:val="4EF8031D"/>
    <w:rsid w:val="4F050690"/>
    <w:rsid w:val="4F176A14"/>
    <w:rsid w:val="4F180EDF"/>
    <w:rsid w:val="4F1C02FC"/>
    <w:rsid w:val="4F5B034C"/>
    <w:rsid w:val="4F701FA8"/>
    <w:rsid w:val="4FB63970"/>
    <w:rsid w:val="4FD25B94"/>
    <w:rsid w:val="4FD56073"/>
    <w:rsid w:val="4FD70621"/>
    <w:rsid w:val="4FF379E4"/>
    <w:rsid w:val="500165E5"/>
    <w:rsid w:val="500D5C3B"/>
    <w:rsid w:val="501850D5"/>
    <w:rsid w:val="502428CF"/>
    <w:rsid w:val="503A4C9C"/>
    <w:rsid w:val="504B5DA1"/>
    <w:rsid w:val="505478CA"/>
    <w:rsid w:val="505D2346"/>
    <w:rsid w:val="506013F5"/>
    <w:rsid w:val="50612A05"/>
    <w:rsid w:val="50615AFF"/>
    <w:rsid w:val="50820E2A"/>
    <w:rsid w:val="508734B6"/>
    <w:rsid w:val="508802C9"/>
    <w:rsid w:val="50916996"/>
    <w:rsid w:val="509E120D"/>
    <w:rsid w:val="50A43FF1"/>
    <w:rsid w:val="50AE177F"/>
    <w:rsid w:val="50C76C83"/>
    <w:rsid w:val="50D06C37"/>
    <w:rsid w:val="50D219EC"/>
    <w:rsid w:val="50D45639"/>
    <w:rsid w:val="50D84B0D"/>
    <w:rsid w:val="50EB20FE"/>
    <w:rsid w:val="50EB6FD2"/>
    <w:rsid w:val="50F05872"/>
    <w:rsid w:val="50F56CD3"/>
    <w:rsid w:val="50FD092D"/>
    <w:rsid w:val="51007A85"/>
    <w:rsid w:val="51064B70"/>
    <w:rsid w:val="51085F6B"/>
    <w:rsid w:val="510B2E21"/>
    <w:rsid w:val="511633FC"/>
    <w:rsid w:val="511D359A"/>
    <w:rsid w:val="51233961"/>
    <w:rsid w:val="51240B5B"/>
    <w:rsid w:val="512912E2"/>
    <w:rsid w:val="514050DF"/>
    <w:rsid w:val="51580699"/>
    <w:rsid w:val="515945E5"/>
    <w:rsid w:val="518E434E"/>
    <w:rsid w:val="51917BBA"/>
    <w:rsid w:val="51A24130"/>
    <w:rsid w:val="51B057E3"/>
    <w:rsid w:val="51C55D2E"/>
    <w:rsid w:val="51CC66DE"/>
    <w:rsid w:val="51E22E2E"/>
    <w:rsid w:val="51EE0A49"/>
    <w:rsid w:val="51FD67D5"/>
    <w:rsid w:val="524F7547"/>
    <w:rsid w:val="528743D2"/>
    <w:rsid w:val="52B8753A"/>
    <w:rsid w:val="52BA5035"/>
    <w:rsid w:val="52C93A9F"/>
    <w:rsid w:val="52CF63E2"/>
    <w:rsid w:val="52E36A64"/>
    <w:rsid w:val="52EF18FD"/>
    <w:rsid w:val="530A6269"/>
    <w:rsid w:val="531B53BC"/>
    <w:rsid w:val="5324543F"/>
    <w:rsid w:val="532D1D38"/>
    <w:rsid w:val="53823001"/>
    <w:rsid w:val="53BC0D63"/>
    <w:rsid w:val="53C46066"/>
    <w:rsid w:val="53C547C5"/>
    <w:rsid w:val="53D435BC"/>
    <w:rsid w:val="53DD664B"/>
    <w:rsid w:val="53E127D4"/>
    <w:rsid w:val="53E90EEC"/>
    <w:rsid w:val="53F2119D"/>
    <w:rsid w:val="54055241"/>
    <w:rsid w:val="54202E87"/>
    <w:rsid w:val="542F1C70"/>
    <w:rsid w:val="54311205"/>
    <w:rsid w:val="54541C7E"/>
    <w:rsid w:val="54582B75"/>
    <w:rsid w:val="545B1905"/>
    <w:rsid w:val="546B39D2"/>
    <w:rsid w:val="547C7B9F"/>
    <w:rsid w:val="54823680"/>
    <w:rsid w:val="54BD05E5"/>
    <w:rsid w:val="54F04B5F"/>
    <w:rsid w:val="550162BC"/>
    <w:rsid w:val="55040110"/>
    <w:rsid w:val="550408D8"/>
    <w:rsid w:val="553047C2"/>
    <w:rsid w:val="55336CC1"/>
    <w:rsid w:val="55365130"/>
    <w:rsid w:val="554C202C"/>
    <w:rsid w:val="555E52CF"/>
    <w:rsid w:val="55775EBE"/>
    <w:rsid w:val="55831E6E"/>
    <w:rsid w:val="55913081"/>
    <w:rsid w:val="559425FF"/>
    <w:rsid w:val="55CD7DB2"/>
    <w:rsid w:val="55F13D5F"/>
    <w:rsid w:val="55F219C4"/>
    <w:rsid w:val="55F425F3"/>
    <w:rsid w:val="56156ED4"/>
    <w:rsid w:val="56253754"/>
    <w:rsid w:val="56311DBD"/>
    <w:rsid w:val="563F244E"/>
    <w:rsid w:val="56411531"/>
    <w:rsid w:val="564C5BF8"/>
    <w:rsid w:val="566450C3"/>
    <w:rsid w:val="56651767"/>
    <w:rsid w:val="566A6AA1"/>
    <w:rsid w:val="567D6E7B"/>
    <w:rsid w:val="56A64A20"/>
    <w:rsid w:val="56C10A63"/>
    <w:rsid w:val="56C34D24"/>
    <w:rsid w:val="56D8105B"/>
    <w:rsid w:val="56E533EC"/>
    <w:rsid w:val="56E94F35"/>
    <w:rsid w:val="56F17DB0"/>
    <w:rsid w:val="5707565D"/>
    <w:rsid w:val="57134FB9"/>
    <w:rsid w:val="571457A2"/>
    <w:rsid w:val="571B1911"/>
    <w:rsid w:val="574418F0"/>
    <w:rsid w:val="57567FA1"/>
    <w:rsid w:val="57587558"/>
    <w:rsid w:val="575878E4"/>
    <w:rsid w:val="575A0948"/>
    <w:rsid w:val="577124EA"/>
    <w:rsid w:val="57752488"/>
    <w:rsid w:val="57755CEE"/>
    <w:rsid w:val="577C7041"/>
    <w:rsid w:val="578C7A05"/>
    <w:rsid w:val="57C357B6"/>
    <w:rsid w:val="57EB3C36"/>
    <w:rsid w:val="5824093A"/>
    <w:rsid w:val="583920EC"/>
    <w:rsid w:val="583B04CA"/>
    <w:rsid w:val="58447B1A"/>
    <w:rsid w:val="58557930"/>
    <w:rsid w:val="585A4093"/>
    <w:rsid w:val="58657A9C"/>
    <w:rsid w:val="58C70D2A"/>
    <w:rsid w:val="58CB6FF8"/>
    <w:rsid w:val="58E935D3"/>
    <w:rsid w:val="58EA7722"/>
    <w:rsid w:val="58F650D2"/>
    <w:rsid w:val="5901069B"/>
    <w:rsid w:val="590A60D0"/>
    <w:rsid w:val="59112ABE"/>
    <w:rsid w:val="591845C6"/>
    <w:rsid w:val="591D2DBE"/>
    <w:rsid w:val="594D092E"/>
    <w:rsid w:val="596F42B4"/>
    <w:rsid w:val="597261AE"/>
    <w:rsid w:val="59727377"/>
    <w:rsid w:val="59761424"/>
    <w:rsid w:val="597E5176"/>
    <w:rsid w:val="598E4BA0"/>
    <w:rsid w:val="59A109EA"/>
    <w:rsid w:val="59C966E5"/>
    <w:rsid w:val="59CE2FAF"/>
    <w:rsid w:val="59CF0D89"/>
    <w:rsid w:val="59E3261B"/>
    <w:rsid w:val="59EB40F9"/>
    <w:rsid w:val="59F55913"/>
    <w:rsid w:val="5A0F5AB5"/>
    <w:rsid w:val="5A187C01"/>
    <w:rsid w:val="5A1B5B75"/>
    <w:rsid w:val="5A2B624F"/>
    <w:rsid w:val="5A2D6F5B"/>
    <w:rsid w:val="5A3566B8"/>
    <w:rsid w:val="5A3B4F4D"/>
    <w:rsid w:val="5A3D7EC8"/>
    <w:rsid w:val="5A46302F"/>
    <w:rsid w:val="5A4E01EB"/>
    <w:rsid w:val="5A556F9C"/>
    <w:rsid w:val="5A585EA6"/>
    <w:rsid w:val="5A623766"/>
    <w:rsid w:val="5A730C0F"/>
    <w:rsid w:val="5A836633"/>
    <w:rsid w:val="5A857C89"/>
    <w:rsid w:val="5A8A17BC"/>
    <w:rsid w:val="5A96742F"/>
    <w:rsid w:val="5AA81E53"/>
    <w:rsid w:val="5AD079C1"/>
    <w:rsid w:val="5AF56BB4"/>
    <w:rsid w:val="5B163B24"/>
    <w:rsid w:val="5B1E71E3"/>
    <w:rsid w:val="5B3B7536"/>
    <w:rsid w:val="5B4D3B3E"/>
    <w:rsid w:val="5B564CD6"/>
    <w:rsid w:val="5B995988"/>
    <w:rsid w:val="5BE21A79"/>
    <w:rsid w:val="5BEB2BD4"/>
    <w:rsid w:val="5BFA7CF8"/>
    <w:rsid w:val="5C017060"/>
    <w:rsid w:val="5C0E4679"/>
    <w:rsid w:val="5C1C74CF"/>
    <w:rsid w:val="5C2C0467"/>
    <w:rsid w:val="5C3870B9"/>
    <w:rsid w:val="5C3C527E"/>
    <w:rsid w:val="5C3D4821"/>
    <w:rsid w:val="5C53006A"/>
    <w:rsid w:val="5C550FE5"/>
    <w:rsid w:val="5C6E28D4"/>
    <w:rsid w:val="5C974816"/>
    <w:rsid w:val="5C9D1FD6"/>
    <w:rsid w:val="5CAB1EFA"/>
    <w:rsid w:val="5CAE7D47"/>
    <w:rsid w:val="5CF7053F"/>
    <w:rsid w:val="5D1D34DA"/>
    <w:rsid w:val="5D1E5F9F"/>
    <w:rsid w:val="5D377BFA"/>
    <w:rsid w:val="5D5D3C26"/>
    <w:rsid w:val="5D5F66E3"/>
    <w:rsid w:val="5D8856FC"/>
    <w:rsid w:val="5D9B7A9A"/>
    <w:rsid w:val="5DC677BB"/>
    <w:rsid w:val="5DC9773D"/>
    <w:rsid w:val="5DCA0FF7"/>
    <w:rsid w:val="5DEA0F03"/>
    <w:rsid w:val="5DEC52BD"/>
    <w:rsid w:val="5DFF14B8"/>
    <w:rsid w:val="5E2453DF"/>
    <w:rsid w:val="5E481200"/>
    <w:rsid w:val="5E547501"/>
    <w:rsid w:val="5E5C5D42"/>
    <w:rsid w:val="5E8E6C06"/>
    <w:rsid w:val="5EA84F5D"/>
    <w:rsid w:val="5EBB08B3"/>
    <w:rsid w:val="5EBF3673"/>
    <w:rsid w:val="5EBF7E46"/>
    <w:rsid w:val="5ED15829"/>
    <w:rsid w:val="5EE31F0F"/>
    <w:rsid w:val="5EEC3D5A"/>
    <w:rsid w:val="5EEE6A48"/>
    <w:rsid w:val="5F054D0B"/>
    <w:rsid w:val="5F1812CB"/>
    <w:rsid w:val="5F1D1BCB"/>
    <w:rsid w:val="5F363081"/>
    <w:rsid w:val="5F3F7F26"/>
    <w:rsid w:val="5F426223"/>
    <w:rsid w:val="5F4310F4"/>
    <w:rsid w:val="5F583F41"/>
    <w:rsid w:val="5F646698"/>
    <w:rsid w:val="5F701A55"/>
    <w:rsid w:val="5F8C07FC"/>
    <w:rsid w:val="5F905D6D"/>
    <w:rsid w:val="5FA57BCF"/>
    <w:rsid w:val="5FBA7D9C"/>
    <w:rsid w:val="5FCA20B4"/>
    <w:rsid w:val="5FE3482B"/>
    <w:rsid w:val="5FE810CD"/>
    <w:rsid w:val="5FE92861"/>
    <w:rsid w:val="601D0990"/>
    <w:rsid w:val="60255CBF"/>
    <w:rsid w:val="60271871"/>
    <w:rsid w:val="60282C63"/>
    <w:rsid w:val="602E4741"/>
    <w:rsid w:val="603D68DC"/>
    <w:rsid w:val="604123E9"/>
    <w:rsid w:val="604B3E06"/>
    <w:rsid w:val="605E4789"/>
    <w:rsid w:val="606113E5"/>
    <w:rsid w:val="60654582"/>
    <w:rsid w:val="60775493"/>
    <w:rsid w:val="60A23F7C"/>
    <w:rsid w:val="60CE4A0B"/>
    <w:rsid w:val="60E651BA"/>
    <w:rsid w:val="60FF475C"/>
    <w:rsid w:val="612A7B96"/>
    <w:rsid w:val="612E3B82"/>
    <w:rsid w:val="6136344D"/>
    <w:rsid w:val="61373613"/>
    <w:rsid w:val="613E3A36"/>
    <w:rsid w:val="61410DBF"/>
    <w:rsid w:val="616B5D8F"/>
    <w:rsid w:val="617D173B"/>
    <w:rsid w:val="618D37AB"/>
    <w:rsid w:val="618F246A"/>
    <w:rsid w:val="61A23FDC"/>
    <w:rsid w:val="61BD0471"/>
    <w:rsid w:val="61D425BA"/>
    <w:rsid w:val="61E53445"/>
    <w:rsid w:val="61E71913"/>
    <w:rsid w:val="61E84006"/>
    <w:rsid w:val="61EB4D97"/>
    <w:rsid w:val="62262336"/>
    <w:rsid w:val="62466FF4"/>
    <w:rsid w:val="62591BBA"/>
    <w:rsid w:val="62803958"/>
    <w:rsid w:val="62831CE8"/>
    <w:rsid w:val="62AB280E"/>
    <w:rsid w:val="62B20F35"/>
    <w:rsid w:val="62B32C4F"/>
    <w:rsid w:val="62B401BF"/>
    <w:rsid w:val="62D45C67"/>
    <w:rsid w:val="62D5666D"/>
    <w:rsid w:val="62D649B3"/>
    <w:rsid w:val="62E04C3F"/>
    <w:rsid w:val="62EB24A2"/>
    <w:rsid w:val="62EB3CE7"/>
    <w:rsid w:val="62F973BA"/>
    <w:rsid w:val="62FA7F31"/>
    <w:rsid w:val="62FF1CE6"/>
    <w:rsid w:val="63052C56"/>
    <w:rsid w:val="630665C9"/>
    <w:rsid w:val="630F7F80"/>
    <w:rsid w:val="63372A3A"/>
    <w:rsid w:val="63442932"/>
    <w:rsid w:val="634562B9"/>
    <w:rsid w:val="634D02A8"/>
    <w:rsid w:val="634E743E"/>
    <w:rsid w:val="63605B28"/>
    <w:rsid w:val="636F7B99"/>
    <w:rsid w:val="637C24D1"/>
    <w:rsid w:val="638B6951"/>
    <w:rsid w:val="63B63806"/>
    <w:rsid w:val="63BB007F"/>
    <w:rsid w:val="63C00D34"/>
    <w:rsid w:val="63D21FF5"/>
    <w:rsid w:val="63E97547"/>
    <w:rsid w:val="63F23B09"/>
    <w:rsid w:val="63F44C7A"/>
    <w:rsid w:val="642F0F99"/>
    <w:rsid w:val="6433315E"/>
    <w:rsid w:val="644E0F6D"/>
    <w:rsid w:val="6473303B"/>
    <w:rsid w:val="64A80309"/>
    <w:rsid w:val="64AA6FD7"/>
    <w:rsid w:val="64AC5EEC"/>
    <w:rsid w:val="64BE2CE4"/>
    <w:rsid w:val="64DF45BA"/>
    <w:rsid w:val="650226A1"/>
    <w:rsid w:val="65087938"/>
    <w:rsid w:val="6509672A"/>
    <w:rsid w:val="650B5906"/>
    <w:rsid w:val="6515525E"/>
    <w:rsid w:val="65330103"/>
    <w:rsid w:val="653438C1"/>
    <w:rsid w:val="65364D2E"/>
    <w:rsid w:val="655E74D7"/>
    <w:rsid w:val="658257C8"/>
    <w:rsid w:val="65850870"/>
    <w:rsid w:val="65A66D12"/>
    <w:rsid w:val="65AA342F"/>
    <w:rsid w:val="65C1563C"/>
    <w:rsid w:val="65DC2975"/>
    <w:rsid w:val="65E80C8A"/>
    <w:rsid w:val="65F129D3"/>
    <w:rsid w:val="66113086"/>
    <w:rsid w:val="66532BDA"/>
    <w:rsid w:val="66680D2E"/>
    <w:rsid w:val="6672198D"/>
    <w:rsid w:val="66AD7101"/>
    <w:rsid w:val="66B12E72"/>
    <w:rsid w:val="66B6368F"/>
    <w:rsid w:val="66B8473B"/>
    <w:rsid w:val="66BC136C"/>
    <w:rsid w:val="66BE1E36"/>
    <w:rsid w:val="66BE7FB1"/>
    <w:rsid w:val="66C45E05"/>
    <w:rsid w:val="66EC67A5"/>
    <w:rsid w:val="67062D70"/>
    <w:rsid w:val="67187AC5"/>
    <w:rsid w:val="67323D99"/>
    <w:rsid w:val="675378A6"/>
    <w:rsid w:val="676E3DDE"/>
    <w:rsid w:val="6796068D"/>
    <w:rsid w:val="67BA691D"/>
    <w:rsid w:val="67C847AF"/>
    <w:rsid w:val="67D64810"/>
    <w:rsid w:val="67FA62DE"/>
    <w:rsid w:val="68165C4A"/>
    <w:rsid w:val="682E658C"/>
    <w:rsid w:val="683C1DE5"/>
    <w:rsid w:val="684443F8"/>
    <w:rsid w:val="684625A1"/>
    <w:rsid w:val="6849680D"/>
    <w:rsid w:val="684F5033"/>
    <w:rsid w:val="685D3660"/>
    <w:rsid w:val="686678F0"/>
    <w:rsid w:val="688C7E5F"/>
    <w:rsid w:val="68AA79C3"/>
    <w:rsid w:val="68B21361"/>
    <w:rsid w:val="68DE5A1F"/>
    <w:rsid w:val="68E050FC"/>
    <w:rsid w:val="68F14121"/>
    <w:rsid w:val="69017CE0"/>
    <w:rsid w:val="691539E7"/>
    <w:rsid w:val="69224CC1"/>
    <w:rsid w:val="6941224D"/>
    <w:rsid w:val="694B7F94"/>
    <w:rsid w:val="69790D86"/>
    <w:rsid w:val="69807EC7"/>
    <w:rsid w:val="69821498"/>
    <w:rsid w:val="69827307"/>
    <w:rsid w:val="69931135"/>
    <w:rsid w:val="69AA401A"/>
    <w:rsid w:val="69B354AE"/>
    <w:rsid w:val="69D33788"/>
    <w:rsid w:val="69D67CAB"/>
    <w:rsid w:val="69D70D1F"/>
    <w:rsid w:val="69EF24DD"/>
    <w:rsid w:val="69F519F6"/>
    <w:rsid w:val="6A353DC0"/>
    <w:rsid w:val="6A4D3223"/>
    <w:rsid w:val="6A503DDB"/>
    <w:rsid w:val="6A543315"/>
    <w:rsid w:val="6A5D7B91"/>
    <w:rsid w:val="6A69413C"/>
    <w:rsid w:val="6A6C60DD"/>
    <w:rsid w:val="6A6C7535"/>
    <w:rsid w:val="6A771D75"/>
    <w:rsid w:val="6A8D77F9"/>
    <w:rsid w:val="6A9D52DC"/>
    <w:rsid w:val="6AA968FA"/>
    <w:rsid w:val="6AAB18C7"/>
    <w:rsid w:val="6AD0452E"/>
    <w:rsid w:val="6AD45926"/>
    <w:rsid w:val="6AF21175"/>
    <w:rsid w:val="6AF53ABF"/>
    <w:rsid w:val="6AFA6728"/>
    <w:rsid w:val="6AFC7D27"/>
    <w:rsid w:val="6B1679F9"/>
    <w:rsid w:val="6B255DAC"/>
    <w:rsid w:val="6B280372"/>
    <w:rsid w:val="6B28708E"/>
    <w:rsid w:val="6B4A18FF"/>
    <w:rsid w:val="6B546929"/>
    <w:rsid w:val="6B793CBB"/>
    <w:rsid w:val="6B7F708A"/>
    <w:rsid w:val="6B931BC8"/>
    <w:rsid w:val="6B965E0C"/>
    <w:rsid w:val="6B9672E2"/>
    <w:rsid w:val="6B9F0931"/>
    <w:rsid w:val="6BB11D9B"/>
    <w:rsid w:val="6BBA7BD8"/>
    <w:rsid w:val="6BBC24E1"/>
    <w:rsid w:val="6BBD0AAA"/>
    <w:rsid w:val="6BE45423"/>
    <w:rsid w:val="6BE71872"/>
    <w:rsid w:val="6C025B86"/>
    <w:rsid w:val="6C080372"/>
    <w:rsid w:val="6C2C153A"/>
    <w:rsid w:val="6C2C2B80"/>
    <w:rsid w:val="6C443130"/>
    <w:rsid w:val="6C48349F"/>
    <w:rsid w:val="6C4B1A6F"/>
    <w:rsid w:val="6C4C615E"/>
    <w:rsid w:val="6C4E2455"/>
    <w:rsid w:val="6C4E636F"/>
    <w:rsid w:val="6C5D2A67"/>
    <w:rsid w:val="6C6156A8"/>
    <w:rsid w:val="6C7726F0"/>
    <w:rsid w:val="6C880524"/>
    <w:rsid w:val="6C8E65AA"/>
    <w:rsid w:val="6C953F5C"/>
    <w:rsid w:val="6CC035C9"/>
    <w:rsid w:val="6CD26FA2"/>
    <w:rsid w:val="6D141891"/>
    <w:rsid w:val="6D1A58F6"/>
    <w:rsid w:val="6D24524A"/>
    <w:rsid w:val="6D2E48E4"/>
    <w:rsid w:val="6D714CFA"/>
    <w:rsid w:val="6D7A48A2"/>
    <w:rsid w:val="6D8E425C"/>
    <w:rsid w:val="6D947BA0"/>
    <w:rsid w:val="6DA65B9E"/>
    <w:rsid w:val="6DB60213"/>
    <w:rsid w:val="6DE21DA9"/>
    <w:rsid w:val="6DFD2865"/>
    <w:rsid w:val="6E061045"/>
    <w:rsid w:val="6E0F6BBE"/>
    <w:rsid w:val="6E18330E"/>
    <w:rsid w:val="6E2960DB"/>
    <w:rsid w:val="6E3114C0"/>
    <w:rsid w:val="6E6E346F"/>
    <w:rsid w:val="6E6F1AE1"/>
    <w:rsid w:val="6E704A8E"/>
    <w:rsid w:val="6E8D039D"/>
    <w:rsid w:val="6EAE069B"/>
    <w:rsid w:val="6EB135C6"/>
    <w:rsid w:val="6EBC5DA0"/>
    <w:rsid w:val="6EC8420A"/>
    <w:rsid w:val="6EF11789"/>
    <w:rsid w:val="6F22613E"/>
    <w:rsid w:val="6F5E118B"/>
    <w:rsid w:val="6F921B0E"/>
    <w:rsid w:val="6FA46AA0"/>
    <w:rsid w:val="6FB12833"/>
    <w:rsid w:val="6FC57A8F"/>
    <w:rsid w:val="6FD500C8"/>
    <w:rsid w:val="6FF57DAC"/>
    <w:rsid w:val="700540DD"/>
    <w:rsid w:val="700E6427"/>
    <w:rsid w:val="703A0B6E"/>
    <w:rsid w:val="7040147E"/>
    <w:rsid w:val="70454C15"/>
    <w:rsid w:val="704F4E1C"/>
    <w:rsid w:val="70625B4B"/>
    <w:rsid w:val="707C1A99"/>
    <w:rsid w:val="70861078"/>
    <w:rsid w:val="70985823"/>
    <w:rsid w:val="70A92A86"/>
    <w:rsid w:val="70E55217"/>
    <w:rsid w:val="70EA437C"/>
    <w:rsid w:val="71045F0B"/>
    <w:rsid w:val="710A1AC3"/>
    <w:rsid w:val="71156158"/>
    <w:rsid w:val="71484020"/>
    <w:rsid w:val="71520D36"/>
    <w:rsid w:val="716571F4"/>
    <w:rsid w:val="71731D93"/>
    <w:rsid w:val="718D1B58"/>
    <w:rsid w:val="7192329A"/>
    <w:rsid w:val="719916A5"/>
    <w:rsid w:val="71C12955"/>
    <w:rsid w:val="71C65DF4"/>
    <w:rsid w:val="71D35C3B"/>
    <w:rsid w:val="71D92869"/>
    <w:rsid w:val="71E87E63"/>
    <w:rsid w:val="71EF2707"/>
    <w:rsid w:val="721F7C55"/>
    <w:rsid w:val="723512A9"/>
    <w:rsid w:val="72436DF3"/>
    <w:rsid w:val="724743D2"/>
    <w:rsid w:val="726A7471"/>
    <w:rsid w:val="727A17A5"/>
    <w:rsid w:val="72AB350D"/>
    <w:rsid w:val="72B1383C"/>
    <w:rsid w:val="72B44C48"/>
    <w:rsid w:val="72B96DD6"/>
    <w:rsid w:val="72C20C1B"/>
    <w:rsid w:val="72E944ED"/>
    <w:rsid w:val="72F22A83"/>
    <w:rsid w:val="72FA7090"/>
    <w:rsid w:val="731A0638"/>
    <w:rsid w:val="733B39E0"/>
    <w:rsid w:val="7351392F"/>
    <w:rsid w:val="735301DB"/>
    <w:rsid w:val="736B5E67"/>
    <w:rsid w:val="73833EE3"/>
    <w:rsid w:val="73835371"/>
    <w:rsid w:val="73856683"/>
    <w:rsid w:val="739429DF"/>
    <w:rsid w:val="73951B33"/>
    <w:rsid w:val="73B8517F"/>
    <w:rsid w:val="73C5769C"/>
    <w:rsid w:val="73C85062"/>
    <w:rsid w:val="73E7349F"/>
    <w:rsid w:val="73F63D51"/>
    <w:rsid w:val="73FA00B6"/>
    <w:rsid w:val="740002C8"/>
    <w:rsid w:val="74007F0F"/>
    <w:rsid w:val="74116F54"/>
    <w:rsid w:val="741D033C"/>
    <w:rsid w:val="74340A61"/>
    <w:rsid w:val="7435169E"/>
    <w:rsid w:val="74373092"/>
    <w:rsid w:val="743A45EB"/>
    <w:rsid w:val="743E57BA"/>
    <w:rsid w:val="744E40CD"/>
    <w:rsid w:val="74506D9A"/>
    <w:rsid w:val="7472074F"/>
    <w:rsid w:val="74721A7C"/>
    <w:rsid w:val="747E4951"/>
    <w:rsid w:val="74932AB3"/>
    <w:rsid w:val="74A40DE1"/>
    <w:rsid w:val="74A86310"/>
    <w:rsid w:val="74B33972"/>
    <w:rsid w:val="74B7270C"/>
    <w:rsid w:val="750007FB"/>
    <w:rsid w:val="75023D3B"/>
    <w:rsid w:val="75195A99"/>
    <w:rsid w:val="753521A5"/>
    <w:rsid w:val="75512386"/>
    <w:rsid w:val="755B1DCE"/>
    <w:rsid w:val="755E05D8"/>
    <w:rsid w:val="7574548D"/>
    <w:rsid w:val="75936982"/>
    <w:rsid w:val="75A10158"/>
    <w:rsid w:val="75A81E9F"/>
    <w:rsid w:val="75C5515B"/>
    <w:rsid w:val="75CB51FF"/>
    <w:rsid w:val="75D4538D"/>
    <w:rsid w:val="76061F39"/>
    <w:rsid w:val="76121E50"/>
    <w:rsid w:val="76554E00"/>
    <w:rsid w:val="766737CD"/>
    <w:rsid w:val="76764BDF"/>
    <w:rsid w:val="767F7BB5"/>
    <w:rsid w:val="768916F1"/>
    <w:rsid w:val="76945F12"/>
    <w:rsid w:val="76AB2DF4"/>
    <w:rsid w:val="76AD2928"/>
    <w:rsid w:val="76B33418"/>
    <w:rsid w:val="76B96E85"/>
    <w:rsid w:val="76C23584"/>
    <w:rsid w:val="76C6127E"/>
    <w:rsid w:val="76D377D8"/>
    <w:rsid w:val="76D70DBA"/>
    <w:rsid w:val="76E27C90"/>
    <w:rsid w:val="76F7731F"/>
    <w:rsid w:val="771A7835"/>
    <w:rsid w:val="772112C1"/>
    <w:rsid w:val="77234298"/>
    <w:rsid w:val="773525E1"/>
    <w:rsid w:val="77492D19"/>
    <w:rsid w:val="776407BA"/>
    <w:rsid w:val="776E3A73"/>
    <w:rsid w:val="77853B46"/>
    <w:rsid w:val="77AB1DAB"/>
    <w:rsid w:val="77B32055"/>
    <w:rsid w:val="77C007D5"/>
    <w:rsid w:val="77C81D6C"/>
    <w:rsid w:val="77D92896"/>
    <w:rsid w:val="77E3052C"/>
    <w:rsid w:val="77E6592B"/>
    <w:rsid w:val="77EE5B14"/>
    <w:rsid w:val="77F17BCD"/>
    <w:rsid w:val="77F4231E"/>
    <w:rsid w:val="77FC285D"/>
    <w:rsid w:val="780C7687"/>
    <w:rsid w:val="78121ACF"/>
    <w:rsid w:val="7818301B"/>
    <w:rsid w:val="78353E02"/>
    <w:rsid w:val="784A10B6"/>
    <w:rsid w:val="784B5343"/>
    <w:rsid w:val="785568CC"/>
    <w:rsid w:val="786511DC"/>
    <w:rsid w:val="787B76F9"/>
    <w:rsid w:val="78862F3A"/>
    <w:rsid w:val="788B1C59"/>
    <w:rsid w:val="788D430B"/>
    <w:rsid w:val="78AC16B0"/>
    <w:rsid w:val="790B6A59"/>
    <w:rsid w:val="791305A6"/>
    <w:rsid w:val="79143D0B"/>
    <w:rsid w:val="793E542D"/>
    <w:rsid w:val="793F01FA"/>
    <w:rsid w:val="7943611C"/>
    <w:rsid w:val="799963BA"/>
    <w:rsid w:val="79AF6091"/>
    <w:rsid w:val="79C21011"/>
    <w:rsid w:val="79C342FF"/>
    <w:rsid w:val="79F10AAB"/>
    <w:rsid w:val="79FD4249"/>
    <w:rsid w:val="7A056D74"/>
    <w:rsid w:val="7A3E367D"/>
    <w:rsid w:val="7A4353ED"/>
    <w:rsid w:val="7A78483D"/>
    <w:rsid w:val="7A7D6D0B"/>
    <w:rsid w:val="7A9826FD"/>
    <w:rsid w:val="7ABD163A"/>
    <w:rsid w:val="7AD91435"/>
    <w:rsid w:val="7AD937EF"/>
    <w:rsid w:val="7ADD2A21"/>
    <w:rsid w:val="7AEC3DB9"/>
    <w:rsid w:val="7AF25F12"/>
    <w:rsid w:val="7AF53E4C"/>
    <w:rsid w:val="7AFE4F07"/>
    <w:rsid w:val="7AFF63FC"/>
    <w:rsid w:val="7B097FA4"/>
    <w:rsid w:val="7B143BFB"/>
    <w:rsid w:val="7B164717"/>
    <w:rsid w:val="7B174290"/>
    <w:rsid w:val="7B19173C"/>
    <w:rsid w:val="7B277BE5"/>
    <w:rsid w:val="7B423126"/>
    <w:rsid w:val="7B5C3A16"/>
    <w:rsid w:val="7B654FC8"/>
    <w:rsid w:val="7B65652A"/>
    <w:rsid w:val="7B6F1F43"/>
    <w:rsid w:val="7B823259"/>
    <w:rsid w:val="7B8A3F8C"/>
    <w:rsid w:val="7BA05027"/>
    <w:rsid w:val="7BA15A96"/>
    <w:rsid w:val="7BA77931"/>
    <w:rsid w:val="7BB820A8"/>
    <w:rsid w:val="7BBE344D"/>
    <w:rsid w:val="7BCB2C89"/>
    <w:rsid w:val="7BEC7D35"/>
    <w:rsid w:val="7BFB3C5B"/>
    <w:rsid w:val="7C092164"/>
    <w:rsid w:val="7C0D553F"/>
    <w:rsid w:val="7C194DB1"/>
    <w:rsid w:val="7C5854EF"/>
    <w:rsid w:val="7C616A4E"/>
    <w:rsid w:val="7C6A0990"/>
    <w:rsid w:val="7C70111F"/>
    <w:rsid w:val="7C723A11"/>
    <w:rsid w:val="7CAF02AA"/>
    <w:rsid w:val="7CDC3B91"/>
    <w:rsid w:val="7CF34FD9"/>
    <w:rsid w:val="7CF97649"/>
    <w:rsid w:val="7D1203CD"/>
    <w:rsid w:val="7D123D8A"/>
    <w:rsid w:val="7D182AA5"/>
    <w:rsid w:val="7D254DEB"/>
    <w:rsid w:val="7D3738D1"/>
    <w:rsid w:val="7D463DCF"/>
    <w:rsid w:val="7D561AE1"/>
    <w:rsid w:val="7D584888"/>
    <w:rsid w:val="7D6B529A"/>
    <w:rsid w:val="7D6B6A88"/>
    <w:rsid w:val="7D8034B7"/>
    <w:rsid w:val="7D9544B2"/>
    <w:rsid w:val="7D9F6E1B"/>
    <w:rsid w:val="7DA955E3"/>
    <w:rsid w:val="7DBD3473"/>
    <w:rsid w:val="7DFD589D"/>
    <w:rsid w:val="7E022D6F"/>
    <w:rsid w:val="7E067F8E"/>
    <w:rsid w:val="7E0A6AA5"/>
    <w:rsid w:val="7E245848"/>
    <w:rsid w:val="7E583B3C"/>
    <w:rsid w:val="7E6258BD"/>
    <w:rsid w:val="7E656269"/>
    <w:rsid w:val="7E7E3296"/>
    <w:rsid w:val="7E9756A2"/>
    <w:rsid w:val="7E9C658D"/>
    <w:rsid w:val="7EA47018"/>
    <w:rsid w:val="7EB871A6"/>
    <w:rsid w:val="7ECB5495"/>
    <w:rsid w:val="7ED74DCC"/>
    <w:rsid w:val="7EDE5D9E"/>
    <w:rsid w:val="7EE26641"/>
    <w:rsid w:val="7EEB0822"/>
    <w:rsid w:val="7F005A05"/>
    <w:rsid w:val="7F1258C2"/>
    <w:rsid w:val="7F187614"/>
    <w:rsid w:val="7F210217"/>
    <w:rsid w:val="7F2E171C"/>
    <w:rsid w:val="7F55066F"/>
    <w:rsid w:val="7F5B2972"/>
    <w:rsid w:val="7F622228"/>
    <w:rsid w:val="7F641370"/>
    <w:rsid w:val="7F793E84"/>
    <w:rsid w:val="7F7A0FD3"/>
    <w:rsid w:val="7F98375F"/>
    <w:rsid w:val="7F9C28CE"/>
    <w:rsid w:val="7FA33F8F"/>
    <w:rsid w:val="7FA42DD2"/>
    <w:rsid w:val="7FB04335"/>
    <w:rsid w:val="7FB060B2"/>
    <w:rsid w:val="7FC33A88"/>
    <w:rsid w:val="7FC45967"/>
    <w:rsid w:val="7FD674A4"/>
    <w:rsid w:val="7FDB78FF"/>
    <w:rsid w:val="7FDD6B62"/>
    <w:rsid w:val="7FEC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历内容"/>
    </customSectPr>
    <customSectPr/>
    <customSectPr>
      <sectNamePr val="建议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应届生求职简历新媒体运营.docx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2021-09-11T02:41:00Z</dcterms:created>
  <dc:creator>Hasee</dc:creator>
  <cp:lastModifiedBy>夢溪筆談</cp:lastModifiedBy>
  <dcterms:modified xsi:type="dcterms:W3CDTF">2021-11-23T06:45:54Z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KSOTemplateUUID">
    <vt:lpwstr>v1.0_mb_EFBcfmDLAB5Ub1PGajCpnQ==</vt:lpwstr>
  </property>
  <property fmtid="{D5CDD505-2E9C-101B-9397-08002B2CF9AE}" pid="4" name="ICV">
    <vt:lpwstr>B64B2A190A894DDAB366146875F55E3E</vt:lpwstr>
  </property>
</Properties>
</file>